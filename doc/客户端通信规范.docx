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C99" w:rsidRPr="00113DDA" w:rsidRDefault="00A70C99" w:rsidP="00BD22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消息推送传输协议</w:t>
      </w:r>
      <w:r w:rsidRPr="00113DDA">
        <w:rPr>
          <w:rFonts w:ascii="宋体" w:cs="STHeitiSC-Light"/>
          <w:kern w:val="0"/>
          <w:sz w:val="24"/>
          <w:szCs w:val="24"/>
        </w:rPr>
        <w:t>--</w:t>
      </w:r>
      <w:r w:rsidRPr="00113DDA">
        <w:rPr>
          <w:rFonts w:ascii="宋体" w:hAnsi="宋体" w:cs="ArialMT"/>
          <w:color w:val="527C0C"/>
          <w:kern w:val="0"/>
          <w:sz w:val="24"/>
          <w:szCs w:val="24"/>
        </w:rPr>
        <w:t xml:space="preserve">Push Notification </w:t>
      </w:r>
      <w:r w:rsidRPr="00113DDA">
        <w:rPr>
          <w:rFonts w:ascii="宋体" w:hAnsi="宋体" w:cs="STHeitiSC-Light"/>
          <w:color w:val="527C0C"/>
          <w:kern w:val="0"/>
          <w:sz w:val="24"/>
          <w:szCs w:val="24"/>
        </w:rPr>
        <w:t>Transport</w:t>
      </w:r>
      <w:r w:rsidRPr="00113DDA">
        <w:rPr>
          <w:rFonts w:ascii="宋体" w:hAnsi="宋体" w:cs="ArialMT"/>
          <w:color w:val="527C0C"/>
          <w:kern w:val="0"/>
          <w:sz w:val="24"/>
          <w:szCs w:val="24"/>
        </w:rPr>
        <w:t xml:space="preserve"> </w:t>
      </w:r>
      <w:r w:rsidRPr="00113DDA">
        <w:rPr>
          <w:rFonts w:ascii="宋体" w:hAnsi="宋体" w:cs="STHeitiSC-Light"/>
          <w:color w:val="527C0C"/>
          <w:kern w:val="0"/>
          <w:sz w:val="24"/>
          <w:szCs w:val="24"/>
        </w:rPr>
        <w:t>Protocol</w:t>
      </w:r>
      <w:r w:rsidRPr="00113DDA">
        <w:rPr>
          <w:rFonts w:ascii="宋体" w:hAnsi="宋体" w:cs="ArialMT"/>
          <w:color w:val="527C0C"/>
          <w:kern w:val="0"/>
          <w:sz w:val="24"/>
          <w:szCs w:val="24"/>
        </w:rPr>
        <w:t>(PNTP)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41538A" w:rsidRDefault="00A70C99" w:rsidP="00B94E4A">
      <w:pPr>
        <w:pStyle w:val="Heading1"/>
      </w:pPr>
      <w:r w:rsidRPr="0041538A">
        <w:rPr>
          <w:rFonts w:hint="eastAsia"/>
        </w:rPr>
        <w:t>基本格式</w:t>
      </w:r>
    </w:p>
    <w:p w:rsidR="00A70C99" w:rsidRPr="00113DDA" w:rsidRDefault="00A70C99" w:rsidP="0067632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3168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借鉴</w:t>
      </w:r>
      <w:r w:rsidRPr="00113DDA">
        <w:rPr>
          <w:rFonts w:ascii="宋体" w:hAnsi="宋体" w:cs="STHeitiSC-Light"/>
          <w:kern w:val="0"/>
          <w:sz w:val="24"/>
          <w:szCs w:val="24"/>
        </w:rPr>
        <w:t>HTTP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协议，每次通信内容</w:t>
      </w:r>
      <w:r w:rsidRPr="00113DDA">
        <w:rPr>
          <w:rFonts w:ascii="宋体" w:hAnsi="宋体" w:cs="STHeitiSC-Light"/>
          <w:kern w:val="0"/>
          <w:sz w:val="24"/>
          <w:szCs w:val="24"/>
        </w:rPr>
        <w:t>(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下称报文</w:t>
      </w:r>
      <w:r w:rsidRPr="00113DDA">
        <w:rPr>
          <w:rFonts w:ascii="宋体" w:hAnsi="宋体" w:cs="STHeitiSC-Light"/>
          <w:kern w:val="0"/>
          <w:sz w:val="24"/>
          <w:szCs w:val="24"/>
        </w:rPr>
        <w:t>)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由头部和可选的体部组成。头部由至少一个文本行组成，每行文本以回车换行</w:t>
      </w:r>
      <w:r w:rsidRPr="00113DDA">
        <w:rPr>
          <w:rFonts w:ascii="宋体" w:hAnsi="宋体" w:cs="STHeitiSC-Light"/>
          <w:kern w:val="0"/>
          <w:sz w:val="24"/>
          <w:szCs w:val="24"/>
        </w:rPr>
        <w:t>(\r\n)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结束。头部以一个空行结束。体部可以是任意二进制数据</w:t>
      </w:r>
      <w:r w:rsidRPr="00113DDA">
        <w:rPr>
          <w:rFonts w:ascii="宋体" w:hAnsi="宋体" w:cs="STHeitiSC-Light"/>
          <w:kern w:val="0"/>
          <w:sz w:val="24"/>
          <w:szCs w:val="24"/>
        </w:rPr>
        <w:t>(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支持加密</w:t>
      </w:r>
      <w:r w:rsidRPr="00113DDA">
        <w:rPr>
          <w:rFonts w:ascii="宋体" w:hAnsi="宋体" w:cs="STHeitiSC-Light"/>
          <w:kern w:val="0"/>
          <w:sz w:val="24"/>
          <w:szCs w:val="24"/>
        </w:rPr>
        <w:t>)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，其长度和格式由头部决定。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67632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316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 w:hint="eastAsia"/>
          <w:kern w:val="0"/>
          <w:sz w:val="24"/>
          <w:szCs w:val="24"/>
        </w:rPr>
        <w:t>头部首行定义动作及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目标，其余各行定义相关属性</w:t>
      </w:r>
      <w:r>
        <w:rPr>
          <w:rFonts w:ascii="宋体" w:hAnsi="宋体" w:cs="STHeitiSC-Light"/>
          <w:kern w:val="0"/>
          <w:sz w:val="24"/>
          <w:szCs w:val="24"/>
        </w:rPr>
        <w:t>—</w:t>
      </w:r>
      <w:r>
        <w:rPr>
          <w:rFonts w:ascii="宋体" w:hAnsi="宋体" w:cs="STHeitiSC-Light" w:hint="eastAsia"/>
          <w:kern w:val="0"/>
          <w:sz w:val="24"/>
          <w:szCs w:val="24"/>
        </w:rPr>
        <w:t>元信息（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如</w:t>
      </w:r>
      <w:r w:rsidRPr="00113DDA">
        <w:rPr>
          <w:rFonts w:ascii="宋体" w:hAnsi="宋体" w:cs="STHeitiSC-Light"/>
          <w:kern w:val="0"/>
          <w:sz w:val="24"/>
          <w:szCs w:val="24"/>
        </w:rPr>
        <w:t>Content-Length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表示体部内容长度</w:t>
      </w:r>
      <w:r w:rsidRPr="00113DDA">
        <w:rPr>
          <w:rFonts w:ascii="宋体" w:hAnsi="宋体" w:cs="STHeitiSC-Light"/>
          <w:kern w:val="0"/>
          <w:sz w:val="24"/>
          <w:szCs w:val="24"/>
        </w:rPr>
        <w:t>)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。</w:t>
      </w:r>
    </w:p>
    <w:p w:rsidR="00A70C99" w:rsidRPr="00FA2336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41538A" w:rsidRDefault="00A70C99" w:rsidP="00B94E4A">
      <w:pPr>
        <w:pStyle w:val="Heading1"/>
      </w:pPr>
      <w:r w:rsidRPr="0041538A">
        <w:rPr>
          <w:rFonts w:hint="eastAsia"/>
        </w:rPr>
        <w:t>用户登录</w:t>
      </w:r>
    </w:p>
    <w:p w:rsidR="00A70C99" w:rsidRPr="00557AE2" w:rsidRDefault="00A70C99" w:rsidP="00557AE2">
      <w:pPr>
        <w:pStyle w:val="Heading2"/>
      </w:pPr>
      <w:r w:rsidRPr="0041538A">
        <w:rPr>
          <w:rFonts w:hint="eastAsia"/>
        </w:rPr>
        <w:t>应用认证</w:t>
      </w:r>
    </w:p>
    <w:p w:rsidR="00A70C99" w:rsidRPr="004D1317" w:rsidRDefault="00A70C99" w:rsidP="004D1317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4D1317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4D1317">
        <w:rPr>
          <w:rFonts w:ascii="宋体" w:hAnsi="宋体" w:cs="STHeitiSC-Light"/>
          <w:kern w:val="0"/>
          <w:sz w:val="24"/>
          <w:szCs w:val="24"/>
        </w:rPr>
        <w:t>--&gt;</w:t>
      </w:r>
      <w:r w:rsidRPr="004D1317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4D1317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GET APPID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4D1317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APPID</w:t>
      </w:r>
    </w:p>
    <w:p w:rsidR="00A70C99" w:rsidRPr="00113DDA" w:rsidRDefault="00A70C99" w:rsidP="003B06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Length: 46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e168ecb2-3e45-4b5a-bfaf-7d93bc99d077,@0Vd*4Ak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4D1317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APPID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Success: true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--or--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APPID</w:t>
      </w:r>
    </w:p>
    <w:p w:rsidR="00A70C99" w:rsidRDefault="00A70C99" w:rsidP="003E63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Success: false</w:t>
      </w:r>
    </w:p>
    <w:p w:rsidR="00A70C99" w:rsidRPr="00113DDA" w:rsidRDefault="00A70C99" w:rsidP="00C918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Length: 46</w:t>
      </w:r>
    </w:p>
    <w:p w:rsidR="00A70C99" w:rsidRPr="00113DDA" w:rsidRDefault="00A70C99" w:rsidP="003E63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</w:t>
      </w:r>
      <w:r>
        <w:rPr>
          <w:rFonts w:ascii="宋体" w:hAnsi="宋体" w:cs="STHeitiSC-Light"/>
          <w:kern w:val="0"/>
          <w:sz w:val="24"/>
          <w:szCs w:val="24"/>
        </w:rPr>
        <w:t>1,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Invalid appid 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…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41538A" w:rsidRDefault="00A70C99" w:rsidP="00B94E4A">
      <w:pPr>
        <w:pStyle w:val="Heading2"/>
      </w:pPr>
      <w:r w:rsidRPr="0041538A">
        <w:rPr>
          <w:rFonts w:hint="eastAsia"/>
        </w:rPr>
        <w:t>用户认证</w:t>
      </w:r>
    </w:p>
    <w:p w:rsidR="00A70C99" w:rsidRDefault="00A70C99" w:rsidP="00B94E4A">
      <w:pPr>
        <w:pStyle w:val="Heading3"/>
      </w:pPr>
      <w:r w:rsidRPr="00113DDA">
        <w:rPr>
          <w:rFonts w:hint="eastAsia"/>
        </w:rPr>
        <w:t>不保护登录过程</w:t>
      </w:r>
    </w:p>
    <w:p w:rsidR="00A70C99" w:rsidRDefault="00A70C99" w:rsidP="00B94E4A">
      <w:pPr>
        <w:pStyle w:val="Heading4"/>
      </w:pPr>
      <w:r>
        <w:rPr>
          <w:rFonts w:hint="eastAsia"/>
        </w:rPr>
        <w:t>不需要登录密码</w:t>
      </w:r>
    </w:p>
    <w:p w:rsidR="00A70C99" w:rsidRPr="00113DDA" w:rsidRDefault="00A70C99" w:rsidP="00CC5D2B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GET USERNAME</w:t>
      </w:r>
    </w:p>
    <w:p w:rsidR="00A70C99" w:rsidRPr="003B067E" w:rsidRDefault="00A70C99" w:rsidP="0043286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Secure: false</w:t>
      </w:r>
    </w:p>
    <w:p w:rsidR="00A70C99" w:rsidRPr="003B067E" w:rsidRDefault="00A70C99" w:rsidP="0043286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Password: false</w:t>
      </w:r>
    </w:p>
    <w:p w:rsidR="00A70C99" w:rsidRPr="0043286F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CC5D2B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USERNAME</w:t>
      </w:r>
    </w:p>
    <w:p w:rsidR="00A70C99" w:rsidRPr="003B067E" w:rsidRDefault="00A70C99" w:rsidP="0043286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Secure: false</w:t>
      </w:r>
    </w:p>
    <w:p w:rsidR="00A70C99" w:rsidRPr="003B067E" w:rsidRDefault="00A70C99" w:rsidP="0043286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Password: false</w:t>
      </w:r>
    </w:p>
    <w:p w:rsidR="00A70C99" w:rsidRPr="00113DDA" w:rsidRDefault="00A70C99" w:rsidP="003B06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Content-Length: 21</w:t>
      </w:r>
    </w:p>
    <w:p w:rsidR="00A70C99" w:rsidRPr="0043286F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</w:t>
      </w:r>
      <w:r>
        <w:rPr>
          <w:rFonts w:ascii="宋体" w:hAnsi="宋体" w:cs="STHeitiSC-Light"/>
          <w:kern w:val="0"/>
          <w:sz w:val="24"/>
          <w:szCs w:val="24"/>
        </w:rPr>
        <w:t>+8613808188051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CC5D2B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USERNAME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Success: true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--or--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USERNAME</w:t>
      </w:r>
    </w:p>
    <w:p w:rsidR="00A70C99" w:rsidRDefault="00A70C99" w:rsidP="00EB14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Success: false</w:t>
      </w:r>
    </w:p>
    <w:p w:rsidR="00A70C99" w:rsidRPr="00113DDA" w:rsidRDefault="00A70C99" w:rsidP="003875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Length: </w:t>
      </w:r>
      <w:r>
        <w:rPr>
          <w:rFonts w:ascii="宋体" w:hAnsi="宋体" w:cs="STHeitiSC-Light"/>
          <w:kern w:val="0"/>
          <w:sz w:val="24"/>
          <w:szCs w:val="24"/>
        </w:rPr>
        <w:t>50</w:t>
      </w:r>
    </w:p>
    <w:p w:rsidR="00A70C99" w:rsidRPr="00113DDA" w:rsidRDefault="00A70C99" w:rsidP="00EB14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</w:t>
      </w:r>
      <w:r>
        <w:rPr>
          <w:rFonts w:ascii="宋体" w:hAnsi="宋体" w:cs="STHeitiSC-Light"/>
          <w:kern w:val="0"/>
          <w:sz w:val="24"/>
          <w:szCs w:val="24"/>
        </w:rPr>
        <w:t>1,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Invalid username 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…</w:t>
      </w:r>
    </w:p>
    <w:p w:rsidR="00A70C99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B94E4A">
      <w:pPr>
        <w:pStyle w:val="Heading4"/>
      </w:pPr>
      <w:r>
        <w:rPr>
          <w:rFonts w:hint="eastAsia"/>
        </w:rPr>
        <w:t>需要登录密码</w:t>
      </w:r>
    </w:p>
    <w:p w:rsidR="00A70C99" w:rsidRPr="00113DDA" w:rsidRDefault="00A70C99" w:rsidP="00573977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GET USERNAME</w:t>
      </w:r>
    </w:p>
    <w:p w:rsidR="00A70C99" w:rsidRPr="003B067E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Secure: false</w:t>
      </w:r>
    </w:p>
    <w:p w:rsidR="00A70C99" w:rsidRPr="003B067E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Password: true</w:t>
      </w:r>
    </w:p>
    <w:p w:rsidR="00A70C99" w:rsidRPr="0043286F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573977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USERNAME</w:t>
      </w:r>
    </w:p>
    <w:p w:rsidR="00A70C99" w:rsidRPr="003B067E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Secure: false</w:t>
      </w:r>
    </w:p>
    <w:p w:rsidR="00A70C99" w:rsidRPr="003B067E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Password: true</w:t>
      </w:r>
    </w:p>
    <w:p w:rsidR="00A70C99" w:rsidRPr="00113DDA" w:rsidRDefault="00A70C99" w:rsidP="003B06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Length: 21</w:t>
      </w:r>
    </w:p>
    <w:p w:rsidR="00A70C99" w:rsidRPr="0043286F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+8613808188051,666666</w:t>
      </w: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</w:p>
    <w:p w:rsidR="00A70C99" w:rsidRPr="00113DDA" w:rsidRDefault="00A70C99" w:rsidP="00573977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USERNAME</w:t>
      </w: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Success: true</w:t>
      </w: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--or--</w:t>
      </w: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USERNAME</w:t>
      </w:r>
    </w:p>
    <w:p w:rsidR="00A70C99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Success: false</w:t>
      </w: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Length: </w:t>
      </w:r>
      <w:r>
        <w:rPr>
          <w:rFonts w:ascii="宋体" w:hAnsi="宋体" w:cs="STHeitiSC-Light"/>
          <w:kern w:val="0"/>
          <w:sz w:val="24"/>
          <w:szCs w:val="24"/>
        </w:rPr>
        <w:t>50</w:t>
      </w: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5739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</w:t>
      </w:r>
      <w:r>
        <w:rPr>
          <w:rFonts w:ascii="宋体" w:hAnsi="宋体" w:cs="STHeitiSC-Light"/>
          <w:kern w:val="0"/>
          <w:sz w:val="24"/>
          <w:szCs w:val="24"/>
        </w:rPr>
        <w:t>1,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Invalid username 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…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B94E4A">
      <w:pPr>
        <w:pStyle w:val="Heading3"/>
      </w:pPr>
      <w:r w:rsidRPr="00113DDA">
        <w:rPr>
          <w:rFonts w:hint="eastAsia"/>
        </w:rPr>
        <w:t>保护登录过程</w:t>
      </w:r>
    </w:p>
    <w:p w:rsidR="00A70C99" w:rsidRPr="00B94E4A" w:rsidRDefault="00A70C99" w:rsidP="00B94E4A">
      <w:pPr>
        <w:pStyle w:val="Heading4"/>
      </w:pPr>
      <w:r>
        <w:rPr>
          <w:rFonts w:hint="eastAsia"/>
        </w:rPr>
        <w:t>不需要登录密码</w:t>
      </w:r>
    </w:p>
    <w:p w:rsidR="00A70C99" w:rsidRPr="00113DDA" w:rsidRDefault="00A70C99" w:rsidP="00CC5D2B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GET USERNAME</w:t>
      </w:r>
    </w:p>
    <w:p w:rsidR="00A70C99" w:rsidRPr="003B067E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 xml:space="preserve">    Secure: true</w:t>
      </w:r>
    </w:p>
    <w:p w:rsidR="00A70C99" w:rsidRPr="003B067E" w:rsidRDefault="00A70C99" w:rsidP="00DE58B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Password: false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CC5D2B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USERNAME</w:t>
      </w:r>
    </w:p>
    <w:p w:rsidR="00A70C99" w:rsidRPr="003B067E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 xml:space="preserve">    Secure: true</w:t>
      </w:r>
    </w:p>
    <w:p w:rsidR="00A70C99" w:rsidRPr="003B067E" w:rsidRDefault="00A70C99" w:rsidP="00DE58B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Password: false</w:t>
      </w:r>
    </w:p>
    <w:p w:rsidR="00A70C99" w:rsidRPr="00113DDA" w:rsidRDefault="00A70C99" w:rsidP="003B06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Length: 33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encrypted(+8613808188051)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CC5D2B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USERNAME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Success: true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--or--</w:t>
      </w:r>
    </w:p>
    <w:p w:rsidR="00A70C99" w:rsidRPr="00113DDA" w:rsidRDefault="00A70C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USERNAME</w:t>
      </w:r>
    </w:p>
    <w:p w:rsidR="00A70C99" w:rsidRDefault="00A70C99" w:rsidP="001361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Success: false</w:t>
      </w:r>
    </w:p>
    <w:p w:rsidR="00A70C99" w:rsidRPr="00113DDA" w:rsidRDefault="00A70C99" w:rsidP="003875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Length: </w:t>
      </w:r>
      <w:r>
        <w:rPr>
          <w:rFonts w:ascii="宋体" w:hAnsi="宋体" w:cs="STHeitiSC-Light"/>
          <w:kern w:val="0"/>
          <w:sz w:val="24"/>
          <w:szCs w:val="24"/>
        </w:rPr>
        <w:t>50</w:t>
      </w:r>
    </w:p>
    <w:p w:rsidR="00A70C99" w:rsidRPr="00113DDA" w:rsidRDefault="00A70C99" w:rsidP="001361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3875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1,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Invalid username 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…</w:t>
      </w:r>
    </w:p>
    <w:p w:rsidR="00A70C99" w:rsidRDefault="00A70C99" w:rsidP="005C4E7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B94E4A">
      <w:pPr>
        <w:pStyle w:val="Heading4"/>
      </w:pPr>
      <w:r>
        <w:rPr>
          <w:rFonts w:hint="eastAsia"/>
        </w:rPr>
        <w:t>需要登录密码</w:t>
      </w:r>
    </w:p>
    <w:p w:rsidR="00A70C99" w:rsidRPr="00113DDA" w:rsidRDefault="00A70C99" w:rsidP="00B94E4A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GET USERNAME</w:t>
      </w:r>
    </w:p>
    <w:p w:rsidR="00A70C99" w:rsidRPr="003B067E" w:rsidRDefault="00A70C99" w:rsidP="00FD0B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Secure: true</w:t>
      </w:r>
    </w:p>
    <w:p w:rsidR="00A70C99" w:rsidRPr="003B067E" w:rsidRDefault="00A70C99" w:rsidP="00FD0B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Password: true</w:t>
      </w: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B94E4A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USERNAME</w:t>
      </w:r>
    </w:p>
    <w:p w:rsidR="00A70C99" w:rsidRPr="003B067E" w:rsidRDefault="00A70C99" w:rsidP="00FD0B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Secure: true</w:t>
      </w:r>
    </w:p>
    <w:p w:rsidR="00A70C99" w:rsidRPr="003B067E" w:rsidRDefault="00A70C99" w:rsidP="00FD0B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Password: true</w:t>
      </w:r>
    </w:p>
    <w:p w:rsidR="00A70C99" w:rsidRPr="00113DDA" w:rsidRDefault="00A70C99" w:rsidP="003B06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Length: 33</w:t>
      </w: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encrypted(+8613808188051,666666)</w:t>
      </w: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</w:p>
    <w:p w:rsidR="00A70C99" w:rsidRPr="00113DDA" w:rsidRDefault="00A70C99" w:rsidP="00B94E4A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USERNAME</w:t>
      </w: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Success: true</w:t>
      </w: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--or--</w:t>
      </w: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USERNAME</w:t>
      </w:r>
    </w:p>
    <w:p w:rsidR="00A70C99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Success: false</w:t>
      </w: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Length: </w:t>
      </w:r>
      <w:r>
        <w:rPr>
          <w:rFonts w:ascii="宋体" w:hAnsi="宋体" w:cs="STHeitiSC-Light"/>
          <w:kern w:val="0"/>
          <w:sz w:val="24"/>
          <w:szCs w:val="24"/>
        </w:rPr>
        <w:t>50</w:t>
      </w:r>
    </w:p>
    <w:p w:rsidR="00A70C99" w:rsidRPr="00113DDA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B94E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1,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Invalid username 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…</w:t>
      </w:r>
    </w:p>
    <w:p w:rsidR="00A70C99" w:rsidRDefault="00A70C99" w:rsidP="003875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84767B">
      <w:pPr>
        <w:pStyle w:val="Heading2"/>
      </w:pPr>
      <w:r>
        <w:rPr>
          <w:rFonts w:hint="eastAsia"/>
        </w:rPr>
        <w:t>消息密钥</w:t>
      </w:r>
    </w:p>
    <w:p w:rsidR="00A70C99" w:rsidRPr="00113DDA" w:rsidRDefault="00A70C99" w:rsidP="00807BA1">
      <w:pPr>
        <w:pStyle w:val="Heading3"/>
      </w:pPr>
      <w:r w:rsidRPr="00113DDA">
        <w:rPr>
          <w:rFonts w:hint="eastAsia"/>
        </w:rPr>
        <w:t>不保护登录过程</w:t>
      </w:r>
    </w:p>
    <w:p w:rsidR="00A70C99" w:rsidRPr="00113DDA" w:rsidRDefault="00A70C99" w:rsidP="00807BA1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807B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807B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</w:t>
      </w:r>
      <w:r>
        <w:rPr>
          <w:rFonts w:ascii="宋体" w:hAnsi="宋体" w:cs="STHeitiSC-Light"/>
          <w:kern w:val="0"/>
          <w:sz w:val="24"/>
          <w:szCs w:val="24"/>
        </w:rPr>
        <w:t>MSGKEY</w:t>
      </w:r>
    </w:p>
    <w:p w:rsidR="00A70C99" w:rsidRDefault="00A70C99" w:rsidP="001E51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Secure: false</w:t>
      </w:r>
    </w:p>
    <w:p w:rsidR="00A70C99" w:rsidRPr="003B067E" w:rsidRDefault="00A70C99" w:rsidP="001E51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Length: 8</w:t>
      </w:r>
    </w:p>
    <w:p w:rsidR="00A70C99" w:rsidRPr="00113DDA" w:rsidRDefault="00A70C99" w:rsidP="00807B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807B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12345678</w:t>
      </w:r>
    </w:p>
    <w:p w:rsidR="00A70C99" w:rsidRDefault="00A70C99" w:rsidP="00CF39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CF3953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CF39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CF39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</w:t>
      </w:r>
      <w:r>
        <w:rPr>
          <w:rFonts w:ascii="宋体" w:hAnsi="宋体" w:cs="STHeitiSC-Light"/>
          <w:kern w:val="0"/>
          <w:sz w:val="24"/>
          <w:szCs w:val="24"/>
        </w:rPr>
        <w:t>MSGKEY</w:t>
      </w:r>
    </w:p>
    <w:p w:rsidR="00A70C99" w:rsidRDefault="00A70C99" w:rsidP="003875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807BA1">
      <w:pPr>
        <w:pStyle w:val="Heading3"/>
      </w:pPr>
      <w:r w:rsidRPr="00113DDA">
        <w:rPr>
          <w:rFonts w:hint="eastAsia"/>
        </w:rPr>
        <w:t>保护登录过程</w:t>
      </w:r>
    </w:p>
    <w:p w:rsidR="00A70C99" w:rsidRPr="00113DDA" w:rsidRDefault="00A70C99" w:rsidP="00807BA1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807B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807B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</w:t>
      </w:r>
      <w:r>
        <w:rPr>
          <w:rFonts w:ascii="宋体" w:hAnsi="宋体" w:cs="STHeitiSC-Light"/>
          <w:kern w:val="0"/>
          <w:sz w:val="24"/>
          <w:szCs w:val="24"/>
        </w:rPr>
        <w:t>MSGKEY</w:t>
      </w:r>
    </w:p>
    <w:p w:rsidR="00A70C99" w:rsidRDefault="00A70C99" w:rsidP="001E51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 xml:space="preserve">Secure: </w:t>
      </w:r>
      <w:r>
        <w:rPr>
          <w:rFonts w:ascii="宋体" w:hAnsi="宋体" w:cs="STHeitiSC-Light"/>
          <w:b/>
          <w:kern w:val="0"/>
          <w:sz w:val="24"/>
          <w:szCs w:val="24"/>
        </w:rPr>
        <w:t>true</w:t>
      </w:r>
    </w:p>
    <w:p w:rsidR="00A70C99" w:rsidRPr="003B067E" w:rsidRDefault="00A70C99" w:rsidP="001E51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b/>
          <w:kern w:val="0"/>
          <w:sz w:val="24"/>
          <w:szCs w:val="24"/>
        </w:rPr>
      </w:pPr>
      <w:r>
        <w:rPr>
          <w:rFonts w:ascii="宋体" w:hAnsi="宋体" w:cs="STHeitiSC-Light"/>
          <w:b/>
          <w:kern w:val="0"/>
          <w:sz w:val="24"/>
          <w:szCs w:val="24"/>
        </w:rPr>
        <w:t>Length: 19</w:t>
      </w:r>
    </w:p>
    <w:p w:rsidR="00A70C99" w:rsidRPr="00113DDA" w:rsidRDefault="00A70C99" w:rsidP="00807B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807B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encrypted(12345678)</w:t>
      </w:r>
    </w:p>
    <w:p w:rsidR="00A70C99" w:rsidRDefault="00A70C99" w:rsidP="00D555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D5559F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D555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D555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</w:t>
      </w:r>
      <w:r>
        <w:rPr>
          <w:rFonts w:ascii="宋体" w:hAnsi="宋体" w:cs="STHeitiSC-Light"/>
          <w:kern w:val="0"/>
          <w:sz w:val="24"/>
          <w:szCs w:val="24"/>
        </w:rPr>
        <w:t>MSGKEY</w:t>
      </w:r>
    </w:p>
    <w:p w:rsidR="00A70C99" w:rsidRDefault="00A70C99" w:rsidP="003875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010902">
      <w:pPr>
        <w:pStyle w:val="Heading1"/>
      </w:pPr>
      <w:r>
        <w:rPr>
          <w:rFonts w:hint="eastAsia"/>
        </w:rPr>
        <w:t>信息搜集</w:t>
      </w:r>
      <w:r>
        <w:t>(</w:t>
      </w:r>
      <w:r>
        <w:rPr>
          <w:rFonts w:hint="eastAsia"/>
        </w:rPr>
        <w:t>由于涉及隐私问题，暂不开放</w:t>
      </w:r>
      <w:r>
        <w:t>)</w:t>
      </w:r>
    </w:p>
    <w:p w:rsidR="00A70C99" w:rsidRDefault="00A70C99" w:rsidP="000F41F4">
      <w:pPr>
        <w:pStyle w:val="Heading2"/>
      </w:pPr>
      <w:r>
        <w:rPr>
          <w:rFonts w:hint="eastAsia"/>
        </w:rPr>
        <w:t>设备信息</w:t>
      </w:r>
    </w:p>
    <w:p w:rsidR="00A70C99" w:rsidRDefault="00A70C99" w:rsidP="0091191B">
      <w:pPr>
        <w:pStyle w:val="Heading3"/>
      </w:pPr>
      <w:r>
        <w:rPr>
          <w:rFonts w:hint="eastAsia"/>
        </w:rPr>
        <w:t>不需要保护隐私</w:t>
      </w:r>
    </w:p>
    <w:p w:rsidR="00A70C99" w:rsidRPr="00113DDA" w:rsidRDefault="00A70C99" w:rsidP="000F41F4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0F41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9B64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GET </w:t>
      </w:r>
      <w:r>
        <w:rPr>
          <w:rFonts w:ascii="宋体" w:hAnsi="宋体" w:cs="STHeitiSC-Light"/>
          <w:kern w:val="0"/>
          <w:sz w:val="24"/>
          <w:szCs w:val="24"/>
        </w:rPr>
        <w:t>DEVICEINF</w:t>
      </w:r>
    </w:p>
    <w:p w:rsidR="00A70C99" w:rsidRPr="003B067E" w:rsidRDefault="00A70C99" w:rsidP="009B64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Secure: false</w:t>
      </w:r>
    </w:p>
    <w:p w:rsidR="00A70C99" w:rsidRPr="00113DDA" w:rsidRDefault="00A70C99" w:rsidP="000F41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0F41F4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0F41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0F41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</w:t>
      </w:r>
      <w:r>
        <w:rPr>
          <w:rFonts w:ascii="宋体" w:hAnsi="宋体" w:cs="STHeitiSC-Light"/>
          <w:kern w:val="0"/>
          <w:sz w:val="24"/>
          <w:szCs w:val="24"/>
        </w:rPr>
        <w:t>DEVICEINF</w:t>
      </w:r>
    </w:p>
    <w:p w:rsidR="00A70C99" w:rsidRPr="003B067E" w:rsidRDefault="00A70C99" w:rsidP="009B64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Secure: false</w:t>
      </w:r>
    </w:p>
    <w:p w:rsidR="00A70C99" w:rsidRDefault="00A70C99" w:rsidP="003B06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Content-Length: 33</w:t>
      </w:r>
    </w:p>
    <w:p w:rsidR="00A70C99" w:rsidRPr="00113DDA" w:rsidRDefault="00A70C99" w:rsidP="000F41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AA01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IMEI:355067045901113,model:HTC Desire S S510e</w:t>
      </w:r>
      <w:r>
        <w:rPr>
          <w:rFonts w:ascii="宋体" w:cs="STHeitiSC-Light"/>
          <w:kern w:val="0"/>
          <w:sz w:val="24"/>
          <w:szCs w:val="24"/>
        </w:rPr>
        <w:t>,</w:t>
      </w:r>
      <w:r>
        <w:rPr>
          <w:rFonts w:ascii="宋体" w:cs="STHeitiSC-Light" w:hint="eastAsia"/>
          <w:kern w:val="0"/>
          <w:sz w:val="24"/>
          <w:szCs w:val="24"/>
        </w:rPr>
        <w:t>…</w:t>
      </w:r>
    </w:p>
    <w:p w:rsidR="00A70C99" w:rsidRPr="00113DDA" w:rsidRDefault="00A70C99" w:rsidP="00AA01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016121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0161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0161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S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ET </w:t>
      </w:r>
      <w:r>
        <w:rPr>
          <w:rFonts w:ascii="宋体" w:hAnsi="宋体" w:cs="STHeitiSC-Light"/>
          <w:kern w:val="0"/>
          <w:sz w:val="24"/>
          <w:szCs w:val="24"/>
        </w:rPr>
        <w:t>DEVICEINF</w:t>
      </w:r>
    </w:p>
    <w:p w:rsidR="00A70C99" w:rsidRPr="00113DDA" w:rsidRDefault="00A70C99" w:rsidP="000161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Success: true</w:t>
      </w:r>
    </w:p>
    <w:p w:rsidR="00A70C99" w:rsidRPr="00113DDA" w:rsidRDefault="00A70C99" w:rsidP="00280D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--or--</w:t>
      </w:r>
    </w:p>
    <w:p w:rsidR="00A70C99" w:rsidRPr="00113DDA" w:rsidRDefault="00A70C99" w:rsidP="00280D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</w:t>
      </w:r>
      <w:r>
        <w:rPr>
          <w:rFonts w:ascii="宋体" w:hAnsi="宋体" w:cs="STHeitiSC-Light"/>
          <w:kern w:val="0"/>
          <w:sz w:val="24"/>
          <w:szCs w:val="24"/>
        </w:rPr>
        <w:t>DEVICEINF</w:t>
      </w:r>
    </w:p>
    <w:p w:rsidR="00A70C99" w:rsidRDefault="00A70C99" w:rsidP="00280D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Success: false</w:t>
      </w:r>
    </w:p>
    <w:p w:rsidR="00A70C99" w:rsidRPr="00113DDA" w:rsidRDefault="00A70C99" w:rsidP="00280D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Length: </w:t>
      </w:r>
      <w:r>
        <w:rPr>
          <w:rFonts w:ascii="宋体" w:hAnsi="宋体" w:cs="STHeitiSC-Light"/>
          <w:kern w:val="0"/>
          <w:sz w:val="24"/>
          <w:szCs w:val="24"/>
        </w:rPr>
        <w:t>50</w:t>
      </w:r>
    </w:p>
    <w:p w:rsidR="00A70C99" w:rsidRPr="00113DDA" w:rsidRDefault="00A70C99" w:rsidP="00280D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280D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1,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Invalid </w:t>
      </w:r>
      <w:r>
        <w:rPr>
          <w:rFonts w:ascii="宋体" w:hAnsi="宋体" w:cs="STHeitiSC-Light"/>
          <w:kern w:val="0"/>
          <w:sz w:val="24"/>
          <w:szCs w:val="24"/>
        </w:rPr>
        <w:t>device info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 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…</w:t>
      </w:r>
    </w:p>
    <w:p w:rsidR="00A70C99" w:rsidRDefault="00A70C99" w:rsidP="000F41F4">
      <w:pPr>
        <w:rPr>
          <w:rFonts w:ascii="宋体" w:cs="STHeitiSC-Light"/>
          <w:kern w:val="0"/>
          <w:sz w:val="24"/>
          <w:szCs w:val="24"/>
        </w:rPr>
      </w:pPr>
    </w:p>
    <w:p w:rsidR="00A70C99" w:rsidRDefault="00A70C99" w:rsidP="00FA48A0">
      <w:pPr>
        <w:pStyle w:val="Heading3"/>
      </w:pPr>
      <w:r>
        <w:rPr>
          <w:rFonts w:hint="eastAsia"/>
        </w:rPr>
        <w:t>需要保护隐私</w:t>
      </w:r>
    </w:p>
    <w:p w:rsidR="00A70C99" w:rsidRPr="00113DDA" w:rsidRDefault="00A70C99" w:rsidP="00FA48A0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GET </w:t>
      </w:r>
      <w:r>
        <w:rPr>
          <w:rFonts w:ascii="宋体" w:hAnsi="宋体" w:cs="STHeitiSC-Light"/>
          <w:kern w:val="0"/>
          <w:sz w:val="24"/>
          <w:szCs w:val="24"/>
        </w:rPr>
        <w:t>DEVICEINF</w:t>
      </w:r>
    </w:p>
    <w:p w:rsidR="00A70C99" w:rsidRPr="003B067E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Secure: true</w:t>
      </w:r>
    </w:p>
    <w:p w:rsidR="00A70C99" w:rsidRPr="00113DDA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FA48A0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</w:t>
      </w:r>
      <w:r>
        <w:rPr>
          <w:rFonts w:ascii="宋体" w:hAnsi="宋体" w:cs="STHeitiSC-Light"/>
          <w:kern w:val="0"/>
          <w:sz w:val="24"/>
          <w:szCs w:val="24"/>
        </w:rPr>
        <w:t>DEVICEINF</w:t>
      </w:r>
    </w:p>
    <w:p w:rsidR="00A70C99" w:rsidRPr="003B067E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Secure: true</w:t>
      </w:r>
    </w:p>
    <w:p w:rsidR="00A70C99" w:rsidRDefault="00A70C99" w:rsidP="003B06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Length: 44</w:t>
      </w:r>
    </w:p>
    <w:p w:rsidR="00A70C99" w:rsidRPr="00113DDA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Encrypted(IMEI:355067045901113,model:HTC Desire S S510e</w:t>
      </w:r>
      <w:r>
        <w:rPr>
          <w:rFonts w:ascii="宋体" w:cs="STHeitiSC-Light"/>
          <w:kern w:val="0"/>
          <w:sz w:val="24"/>
          <w:szCs w:val="24"/>
        </w:rPr>
        <w:t>,</w:t>
      </w:r>
      <w:r>
        <w:rPr>
          <w:rFonts w:ascii="宋体" w:cs="STHeitiSC-Light" w:hint="eastAsia"/>
          <w:kern w:val="0"/>
          <w:sz w:val="24"/>
          <w:szCs w:val="24"/>
        </w:rPr>
        <w:t>…</w:t>
      </w:r>
      <w:r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13DDA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FA48A0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S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ET </w:t>
      </w:r>
      <w:r>
        <w:rPr>
          <w:rFonts w:ascii="宋体" w:hAnsi="宋体" w:cs="STHeitiSC-Light"/>
          <w:kern w:val="0"/>
          <w:sz w:val="24"/>
          <w:szCs w:val="24"/>
        </w:rPr>
        <w:t>DEVICEINF</w:t>
      </w:r>
    </w:p>
    <w:p w:rsidR="00A70C99" w:rsidRPr="00113DDA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Success: true</w:t>
      </w:r>
    </w:p>
    <w:p w:rsidR="00A70C99" w:rsidRPr="00113DDA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--or--</w:t>
      </w:r>
    </w:p>
    <w:p w:rsidR="00A70C99" w:rsidRPr="00113DDA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</w:t>
      </w:r>
      <w:r>
        <w:rPr>
          <w:rFonts w:ascii="宋体" w:hAnsi="宋体" w:cs="STHeitiSC-Light"/>
          <w:kern w:val="0"/>
          <w:sz w:val="24"/>
          <w:szCs w:val="24"/>
        </w:rPr>
        <w:t>DEVICEINF</w:t>
      </w:r>
    </w:p>
    <w:p w:rsidR="00A70C99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>Success: false</w:t>
      </w:r>
    </w:p>
    <w:p w:rsidR="00A70C99" w:rsidRPr="00113DDA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Length: </w:t>
      </w:r>
      <w:r>
        <w:rPr>
          <w:rFonts w:ascii="宋体" w:hAnsi="宋体" w:cs="STHeitiSC-Light"/>
          <w:kern w:val="0"/>
          <w:sz w:val="24"/>
          <w:szCs w:val="24"/>
        </w:rPr>
        <w:t>50</w:t>
      </w:r>
    </w:p>
    <w:p w:rsidR="00A70C99" w:rsidRPr="00113DDA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FA48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1,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Invalid </w:t>
      </w:r>
      <w:r>
        <w:rPr>
          <w:rFonts w:ascii="宋体" w:hAnsi="宋体" w:cs="STHeitiSC-Light"/>
          <w:kern w:val="0"/>
          <w:sz w:val="24"/>
          <w:szCs w:val="24"/>
        </w:rPr>
        <w:t>device info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 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…</w:t>
      </w:r>
    </w:p>
    <w:p w:rsidR="00A70C99" w:rsidRDefault="00A70C99" w:rsidP="00FA48A0">
      <w:pPr>
        <w:rPr>
          <w:rFonts w:ascii="宋体" w:cs="STHeitiSC-Light"/>
          <w:kern w:val="0"/>
          <w:sz w:val="24"/>
          <w:szCs w:val="24"/>
        </w:rPr>
      </w:pPr>
    </w:p>
    <w:p w:rsidR="00A70C99" w:rsidRDefault="00A70C99" w:rsidP="00C079BA">
      <w:pPr>
        <w:pStyle w:val="Heading1"/>
      </w:pPr>
      <w:r>
        <w:rPr>
          <w:rFonts w:hint="eastAsia"/>
        </w:rPr>
        <w:t>心跳信号</w:t>
      </w:r>
    </w:p>
    <w:p w:rsidR="00A70C99" w:rsidRDefault="00A70C99" w:rsidP="00701E21">
      <w:pPr>
        <w:pStyle w:val="Heading2"/>
      </w:pPr>
      <w:r>
        <w:rPr>
          <w:rFonts w:hint="eastAsia"/>
        </w:rPr>
        <w:t>心跳周期</w:t>
      </w:r>
    </w:p>
    <w:p w:rsidR="00A70C99" w:rsidRPr="00113DDA" w:rsidRDefault="00A70C99" w:rsidP="00701E21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701E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F1627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2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SET ALIVEINT</w:t>
      </w:r>
    </w:p>
    <w:p w:rsidR="00A70C99" w:rsidRDefault="00A70C99" w:rsidP="00F1627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2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Length: 2</w:t>
      </w:r>
    </w:p>
    <w:p w:rsidR="00A70C99" w:rsidRDefault="00A70C99" w:rsidP="00F1627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20"/>
        <w:jc w:val="left"/>
        <w:rPr>
          <w:rFonts w:ascii="宋体" w:hAnsi="宋体" w:cs="STHeitiSC-Light"/>
          <w:kern w:val="0"/>
          <w:sz w:val="24"/>
          <w:szCs w:val="24"/>
        </w:rPr>
      </w:pPr>
    </w:p>
    <w:p w:rsidR="00A70C99" w:rsidRPr="00F1627A" w:rsidRDefault="00A70C99" w:rsidP="00F1627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2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30</w:t>
      </w:r>
    </w:p>
    <w:p w:rsidR="00A70C99" w:rsidRDefault="00A70C99" w:rsidP="00701E21"/>
    <w:p w:rsidR="00A70C99" w:rsidRDefault="00A70C99" w:rsidP="00701E21">
      <w:r>
        <w:t>*</w:t>
      </w:r>
      <w:r>
        <w:rPr>
          <w:rFonts w:hint="eastAsia"/>
        </w:rPr>
        <w:t>单位</w:t>
      </w:r>
      <w:r>
        <w:t xml:space="preserve">: </w:t>
      </w:r>
      <w:r>
        <w:rPr>
          <w:rFonts w:hint="eastAsia"/>
        </w:rPr>
        <w:t>秒</w:t>
      </w:r>
    </w:p>
    <w:p w:rsidR="00A70C99" w:rsidRPr="00113DDA" w:rsidRDefault="00A70C99" w:rsidP="003F53D3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3F53D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3F53D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/>
          <w:kern w:val="0"/>
          <w:sz w:val="24"/>
          <w:szCs w:val="24"/>
        </w:rPr>
        <w:t xml:space="preserve">    SET </w:t>
      </w:r>
      <w:r>
        <w:rPr>
          <w:rFonts w:ascii="宋体" w:hAnsi="宋体" w:cs="STHeitiSC-Light"/>
          <w:kern w:val="0"/>
          <w:sz w:val="24"/>
          <w:szCs w:val="24"/>
        </w:rPr>
        <w:t>ALIVEINT</w:t>
      </w:r>
    </w:p>
    <w:p w:rsidR="00A70C99" w:rsidRDefault="00A70C99" w:rsidP="00701E21"/>
    <w:p w:rsidR="00A70C99" w:rsidRPr="00701E21" w:rsidRDefault="00A70C99" w:rsidP="00701E21">
      <w:pPr>
        <w:pStyle w:val="Heading2"/>
      </w:pPr>
      <w:r>
        <w:rPr>
          <w:rFonts w:hint="eastAsia"/>
        </w:rPr>
        <w:t>发送心跳</w:t>
      </w:r>
    </w:p>
    <w:p w:rsidR="00A70C99" w:rsidRPr="00113DDA" w:rsidRDefault="00A70C99" w:rsidP="00C079BA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C079B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C079B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2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SET ALIVE</w:t>
      </w:r>
    </w:p>
    <w:p w:rsidR="00A70C99" w:rsidRPr="00113DDA" w:rsidRDefault="00A70C99" w:rsidP="00DD5F7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DD5F71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>
        <w:rPr>
          <w:rFonts w:ascii="宋体" w:cs="STHeitiSC-Light"/>
          <w:kern w:val="0"/>
          <w:sz w:val="24"/>
          <w:szCs w:val="24"/>
        </w:rPr>
        <w:t>--</w:t>
      </w:r>
      <w:r>
        <w:rPr>
          <w:rFonts w:ascii="宋体" w:hAnsi="宋体" w:cs="STHeitiSC-Light"/>
          <w:kern w:val="0"/>
          <w:sz w:val="24"/>
          <w:szCs w:val="24"/>
        </w:rPr>
        <w:t>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DD5F7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C079BA" w:rsidRDefault="00A70C99" w:rsidP="00DD5F7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2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SET ALIVE</w:t>
      </w:r>
    </w:p>
    <w:p w:rsidR="00A70C99" w:rsidRPr="00C079BA" w:rsidRDefault="00A70C99" w:rsidP="00FA48A0">
      <w:pPr>
        <w:rPr>
          <w:rFonts w:ascii="宋体" w:cs="STHeitiSC-Light"/>
          <w:kern w:val="0"/>
          <w:sz w:val="24"/>
          <w:szCs w:val="24"/>
        </w:rPr>
      </w:pPr>
    </w:p>
    <w:p w:rsidR="00A70C99" w:rsidRDefault="00A70C99" w:rsidP="00663342">
      <w:pPr>
        <w:pStyle w:val="Heading1"/>
      </w:pPr>
      <w:r>
        <w:rPr>
          <w:rFonts w:hint="eastAsia"/>
        </w:rPr>
        <w:t>消息推送</w:t>
      </w:r>
    </w:p>
    <w:p w:rsidR="00A70C99" w:rsidRDefault="00A70C99" w:rsidP="004B5F02">
      <w:pPr>
        <w:pStyle w:val="Heading2"/>
      </w:pPr>
      <w:r>
        <w:rPr>
          <w:rFonts w:hint="eastAsia"/>
        </w:rPr>
        <w:t>消息不需要加密</w:t>
      </w:r>
    </w:p>
    <w:p w:rsidR="00A70C99" w:rsidRDefault="00A70C99" w:rsidP="00E57068">
      <w:pPr>
        <w:pStyle w:val="Heading3"/>
      </w:pPr>
      <w:r>
        <w:rPr>
          <w:rFonts w:hint="eastAsia"/>
        </w:rPr>
        <w:t>消息需要确认</w:t>
      </w:r>
    </w:p>
    <w:p w:rsidR="00A70C99" w:rsidRPr="00113DDA" w:rsidRDefault="00A70C99" w:rsidP="001B406B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1B40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1B40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PUSH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 </w:t>
      </w:r>
      <w:r>
        <w:rPr>
          <w:rFonts w:ascii="宋体" w:hAnsi="宋体" w:cs="STHeitiSC-Light"/>
          <w:kern w:val="0"/>
          <w:sz w:val="24"/>
          <w:szCs w:val="24"/>
        </w:rPr>
        <w:t>MSG</w:t>
      </w:r>
    </w:p>
    <w:p w:rsidR="00A70C99" w:rsidRPr="003B067E" w:rsidRDefault="00A70C99" w:rsidP="001B40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Secure: false</w:t>
      </w:r>
    </w:p>
    <w:p w:rsidR="00A70C99" w:rsidRPr="003B067E" w:rsidRDefault="00A70C99" w:rsidP="001B40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Receipt: true</w:t>
      </w:r>
    </w:p>
    <w:p w:rsidR="00A70C99" w:rsidRDefault="00A70C99" w:rsidP="003B06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Length: 234</w:t>
      </w:r>
    </w:p>
    <w:p w:rsidR="00A70C99" w:rsidRDefault="00A70C99" w:rsidP="001B40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94B12" w:rsidRDefault="00A70C99" w:rsidP="0067632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316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cs="STHeitiSC-Light"/>
          <w:kern w:val="0"/>
          <w:sz w:val="24"/>
          <w:szCs w:val="24"/>
        </w:rPr>
        <w:t>{</w:t>
      </w:r>
      <w:r>
        <w:rPr>
          <w:rFonts w:ascii="宋体" w:hAnsi="宋体" w:cs="STHeitiSC-Light"/>
          <w:kern w:val="0"/>
          <w:sz w:val="24"/>
          <w:szCs w:val="24"/>
        </w:rPr>
        <w:t>t</w:t>
      </w:r>
      <w:r w:rsidRPr="00194B12">
        <w:rPr>
          <w:rFonts w:ascii="宋体" w:hAnsi="宋体" w:cs="STHeitiSC-Light"/>
          <w:kern w:val="0"/>
          <w:sz w:val="24"/>
          <w:szCs w:val="24"/>
        </w:rPr>
        <w:t>itle</w:t>
      </w:r>
      <w:r>
        <w:rPr>
          <w:rFonts w:ascii="宋体" w:hAnsi="宋体" w:cs="STHeitiSC-Light"/>
          <w:kern w:val="0"/>
          <w:sz w:val="24"/>
          <w:szCs w:val="24"/>
        </w:rPr>
        <w:t>:’</w:t>
      </w:r>
      <w:r>
        <w:rPr>
          <w:rFonts w:ascii="宋体" w:hAnsi="宋体" w:cs="STHeitiSC-Light" w:hint="eastAsia"/>
          <w:kern w:val="0"/>
          <w:sz w:val="24"/>
          <w:szCs w:val="24"/>
        </w:rPr>
        <w:t>测试消息</w:t>
      </w:r>
      <w:r>
        <w:rPr>
          <w:rFonts w:ascii="宋体" w:hAnsi="宋体" w:cs="STHeitiSC-Light"/>
          <w:kern w:val="0"/>
          <w:sz w:val="24"/>
          <w:szCs w:val="24"/>
        </w:rPr>
        <w:t>’,</w:t>
      </w:r>
      <w:r w:rsidRPr="00194B12">
        <w:rPr>
          <w:rFonts w:ascii="宋体" w:hAnsi="宋体" w:cs="STHeitiSC-Light"/>
          <w:kern w:val="0"/>
          <w:sz w:val="24"/>
          <w:szCs w:val="24"/>
        </w:rPr>
        <w:t>body</w:t>
      </w:r>
      <w:r>
        <w:rPr>
          <w:rFonts w:ascii="宋体" w:hAnsi="宋体" w:cs="STHeitiSC-Light"/>
          <w:kern w:val="0"/>
          <w:sz w:val="24"/>
          <w:szCs w:val="24"/>
        </w:rPr>
        <w:t>:’</w:t>
      </w:r>
      <w:r>
        <w:rPr>
          <w:rFonts w:ascii="宋体" w:hAnsi="宋体" w:cs="STHeitiSC-Light" w:hint="eastAsia"/>
          <w:kern w:val="0"/>
          <w:sz w:val="24"/>
          <w:szCs w:val="24"/>
        </w:rPr>
        <w:t>这是一条</w:t>
      </w:r>
      <w:r>
        <w:rPr>
          <w:rFonts w:ascii="宋体" w:hAnsi="宋体" w:cs="STHeitiSC-Light"/>
          <w:kern w:val="0"/>
          <w:sz w:val="24"/>
          <w:szCs w:val="24"/>
        </w:rPr>
        <w:t>&lt;b&gt;</w:t>
      </w:r>
      <w:r>
        <w:rPr>
          <w:rFonts w:ascii="宋体" w:hAnsi="宋体" w:cs="STHeitiSC-Light" w:hint="eastAsia"/>
          <w:kern w:val="0"/>
          <w:sz w:val="24"/>
          <w:szCs w:val="24"/>
        </w:rPr>
        <w:t>测试</w:t>
      </w:r>
      <w:r>
        <w:rPr>
          <w:rFonts w:ascii="宋体" w:hAnsi="宋体" w:cs="STHeitiSC-Light"/>
          <w:kern w:val="0"/>
          <w:sz w:val="24"/>
          <w:szCs w:val="24"/>
        </w:rPr>
        <w:t>&lt;/b&gt;</w:t>
      </w:r>
      <w:r>
        <w:rPr>
          <w:rFonts w:ascii="宋体" w:hAnsi="宋体" w:cs="STHeitiSC-Light" w:hint="eastAsia"/>
          <w:kern w:val="0"/>
          <w:sz w:val="24"/>
          <w:szCs w:val="24"/>
        </w:rPr>
        <w:t>消息</w:t>
      </w:r>
      <w:r>
        <w:rPr>
          <w:rFonts w:ascii="宋体" w:hAnsi="宋体" w:cs="STHeitiSC-Light"/>
          <w:kern w:val="0"/>
          <w:sz w:val="24"/>
          <w:szCs w:val="24"/>
        </w:rPr>
        <w:t>’,</w:t>
      </w:r>
      <w:r w:rsidRPr="00194B12">
        <w:rPr>
          <w:rFonts w:ascii="宋体" w:hAnsi="宋体" w:cs="STHeitiSC-Light"/>
          <w:kern w:val="0"/>
          <w:sz w:val="24"/>
          <w:szCs w:val="24"/>
        </w:rPr>
        <w:t>type</w:t>
      </w:r>
      <w:r>
        <w:rPr>
          <w:rFonts w:ascii="宋体" w:hAnsi="宋体" w:cs="STHeitiSC-Light"/>
          <w:kern w:val="0"/>
          <w:sz w:val="24"/>
          <w:szCs w:val="24"/>
        </w:rPr>
        <w:t>:’html’</w:t>
      </w:r>
      <w:r>
        <w:rPr>
          <w:rFonts w:ascii="宋体" w:cs="STHeitiSC-Light"/>
          <w:kern w:val="0"/>
          <w:sz w:val="24"/>
          <w:szCs w:val="24"/>
        </w:rPr>
        <w:t>,</w:t>
      </w:r>
      <w:r w:rsidRPr="00194B12">
        <w:rPr>
          <w:rFonts w:ascii="宋体" w:hAnsi="宋体" w:cs="STHeitiSC-Light"/>
          <w:kern w:val="0"/>
          <w:sz w:val="24"/>
          <w:szCs w:val="24"/>
        </w:rPr>
        <w:t>url</w:t>
      </w:r>
      <w:r>
        <w:rPr>
          <w:rFonts w:ascii="宋体" w:hAnsi="宋体" w:cs="STHeitiSC-Light"/>
          <w:kern w:val="0"/>
          <w:sz w:val="24"/>
          <w:szCs w:val="24"/>
        </w:rPr>
        <w:t>:’http://test.msgpush/test#1’,</w:t>
      </w:r>
      <w:r w:rsidRPr="00194B12">
        <w:rPr>
          <w:rFonts w:ascii="宋体" w:hAnsi="宋体" w:cs="STHeitiSC-Light"/>
          <w:kern w:val="0"/>
          <w:sz w:val="24"/>
          <w:szCs w:val="24"/>
        </w:rPr>
        <w:t>callback</w:t>
      </w:r>
      <w:r>
        <w:rPr>
          <w:rFonts w:ascii="宋体" w:hAnsi="宋体" w:cs="STHeitiSC-Light"/>
          <w:kern w:val="0"/>
          <w:sz w:val="24"/>
          <w:szCs w:val="24"/>
        </w:rPr>
        <w:t>:’http://app.msgpush/callback?msgid=100’,</w:t>
      </w:r>
      <w:r w:rsidRPr="00194B12">
        <w:rPr>
          <w:rFonts w:ascii="宋体" w:hAnsi="宋体" w:cs="STHeitiSC-Light"/>
          <w:kern w:val="0"/>
          <w:sz w:val="24"/>
          <w:szCs w:val="24"/>
        </w:rPr>
        <w:t>generate_time</w:t>
      </w:r>
      <w:r>
        <w:rPr>
          <w:rFonts w:ascii="宋体" w:hAnsi="宋体" w:cs="STHeitiSC-Light"/>
          <w:kern w:val="0"/>
          <w:sz w:val="24"/>
          <w:szCs w:val="24"/>
        </w:rPr>
        <w:t>:’20130312111800’</w:t>
      </w:r>
      <w:r>
        <w:rPr>
          <w:rFonts w:ascii="宋体" w:cs="STHeitiSC-Light"/>
          <w:kern w:val="0"/>
          <w:sz w:val="24"/>
          <w:szCs w:val="24"/>
        </w:rPr>
        <w:t>}</w:t>
      </w:r>
    </w:p>
    <w:p w:rsidR="00A70C99" w:rsidRPr="001A39D5" w:rsidRDefault="00A70C99" w:rsidP="00194B1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5B6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Lines="50" w:afterLines="5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 w:hint="eastAsia"/>
          <w:kern w:val="0"/>
          <w:sz w:val="24"/>
          <w:szCs w:val="24"/>
        </w:rPr>
        <w:t>消息字段说明：</w:t>
      </w:r>
    </w:p>
    <w:p w:rsidR="00A70C99" w:rsidRPr="001A39D5" w:rsidRDefault="00A70C99" w:rsidP="001A39D5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title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消息标题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1A39D5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body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消息正文</w:t>
      </w:r>
    </w:p>
    <w:p w:rsidR="00A70C99" w:rsidRPr="001A39D5" w:rsidRDefault="00A70C99" w:rsidP="001A39D5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t</w:t>
      </w:r>
      <w:r w:rsidRPr="001A39D5">
        <w:rPr>
          <w:rFonts w:ascii="宋体" w:hAnsi="宋体" w:cs="STHeitiSC-Light"/>
          <w:kern w:val="0"/>
          <w:sz w:val="24"/>
          <w:szCs w:val="24"/>
        </w:rPr>
        <w:t xml:space="preserve">ype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消息正文类型</w:t>
      </w:r>
      <w:r w:rsidRPr="001A39D5">
        <w:rPr>
          <w:rFonts w:ascii="宋体" w:hAnsi="宋体" w:cs="STHeitiSC-Light"/>
          <w:kern w:val="0"/>
          <w:sz w:val="24"/>
          <w:szCs w:val="24"/>
        </w:rPr>
        <w:t>(text/html/xml</w:t>
      </w:r>
      <w:r w:rsidRPr="001A39D5">
        <w:rPr>
          <w:rFonts w:ascii="宋体" w:cs="STHeitiSC-Light"/>
          <w:kern w:val="0"/>
          <w:sz w:val="24"/>
          <w:szCs w:val="24"/>
        </w:rPr>
        <w:t>,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</w:t>
      </w:r>
      <w:r w:rsidRPr="001A39D5">
        <w:rPr>
          <w:rFonts w:ascii="宋体" w:cs="STHeitiSC-Light"/>
          <w:kern w:val="0"/>
          <w:sz w:val="24"/>
          <w:szCs w:val="24"/>
        </w:rPr>
        <w:t>,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默认为</w:t>
      </w:r>
      <w:r w:rsidRPr="001A39D5">
        <w:rPr>
          <w:rFonts w:ascii="宋体" w:hAnsi="宋体" w:cs="STHeitiSC-Light"/>
          <w:kern w:val="0"/>
          <w:sz w:val="24"/>
          <w:szCs w:val="24"/>
        </w:rPr>
        <w:t>text)</w:t>
      </w:r>
    </w:p>
    <w:p w:rsidR="00A70C99" w:rsidRPr="001A39D5" w:rsidRDefault="00A70C99" w:rsidP="001A39D5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url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消息链接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</w:t>
      </w:r>
      <w:r w:rsidRPr="001A39D5">
        <w:rPr>
          <w:rFonts w:ascii="宋体" w:hAnsi="宋体" w:cs="STHeitiSC-Light"/>
          <w:kern w:val="0"/>
          <w:sz w:val="24"/>
          <w:szCs w:val="24"/>
        </w:rPr>
        <w:t>HTTP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协议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1A39D5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attachments: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消息附件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可选，任意多个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1A39D5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callback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回调</w:t>
      </w:r>
      <w:r w:rsidRPr="001A39D5">
        <w:rPr>
          <w:rFonts w:ascii="宋体" w:hAnsi="宋体" w:cs="STHeitiSC-Light"/>
          <w:kern w:val="0"/>
          <w:sz w:val="24"/>
          <w:szCs w:val="24"/>
        </w:rPr>
        <w:t>URL 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</w:t>
      </w:r>
      <w:r w:rsidRPr="001A39D5">
        <w:rPr>
          <w:rFonts w:ascii="宋体" w:hAnsi="宋体" w:cs="STHeitiSC-Light"/>
          <w:kern w:val="0"/>
          <w:sz w:val="24"/>
          <w:szCs w:val="24"/>
        </w:rPr>
        <w:t>HTTP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协议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1A39D5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generate_time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消息生成时间</w:t>
      </w:r>
      <w:r w:rsidRPr="001A39D5">
        <w:rPr>
          <w:rFonts w:ascii="宋体" w:hAnsi="宋体" w:cs="STHeitiSC-Light"/>
          <w:kern w:val="0"/>
          <w:sz w:val="24"/>
          <w:szCs w:val="24"/>
        </w:rPr>
        <w:t>(yyyyMMddhhmmss)</w:t>
      </w:r>
    </w:p>
    <w:p w:rsidR="00A70C99" w:rsidRPr="001A39D5" w:rsidRDefault="00A70C99" w:rsidP="001A39D5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expiration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消息过期时间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</w:t>
      </w:r>
      <w:r w:rsidRPr="001A39D5">
        <w:rPr>
          <w:rFonts w:ascii="宋体" w:hAnsi="宋体" w:cs="STHeitiSC-Light"/>
          <w:kern w:val="0"/>
          <w:sz w:val="24"/>
          <w:szCs w:val="24"/>
        </w:rPr>
        <w:t>yyyyMMddhhmmss)</w:t>
      </w:r>
    </w:p>
    <w:p w:rsidR="00A70C99" w:rsidRDefault="00A70C99" w:rsidP="005B6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Lines="50" w:afterLines="5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 w:hint="eastAsia"/>
          <w:kern w:val="0"/>
          <w:sz w:val="24"/>
          <w:szCs w:val="24"/>
        </w:rPr>
        <w:t>消息附件字段说明：</w:t>
      </w:r>
    </w:p>
    <w:p w:rsidR="00A70C99" w:rsidRDefault="00A70C99" w:rsidP="001A39D5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title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标题</w:t>
      </w:r>
    </w:p>
    <w:p w:rsidR="00A70C99" w:rsidRDefault="00A70C99" w:rsidP="001A39D5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type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类型</w:t>
      </w:r>
      <w:r w:rsidRPr="00194B12">
        <w:rPr>
          <w:rFonts w:ascii="宋体" w:hAnsi="宋体" w:cs="STHeitiSC-Light"/>
          <w:kern w:val="0"/>
          <w:sz w:val="24"/>
          <w:szCs w:val="24"/>
        </w:rPr>
        <w:t>[MIME: text/plain, text/html, image/jpeg, audio/mpeg, video/mpeg, application/oct-stream, ...]</w:t>
      </w:r>
    </w:p>
    <w:p w:rsidR="00A70C99" w:rsidRDefault="00A70C99" w:rsidP="001A39D5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filename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文件名</w:t>
      </w:r>
    </w:p>
    <w:p w:rsidR="00A70C99" w:rsidRPr="001A39D5" w:rsidRDefault="00A70C99" w:rsidP="001A39D5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url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下载地址</w:t>
      </w:r>
      <w:r w:rsidRPr="00194B12">
        <w:rPr>
          <w:rFonts w:ascii="宋体" w:hAnsi="宋体" w:cs="STHeitiSC-Light"/>
          <w:kern w:val="0"/>
          <w:sz w:val="24"/>
          <w:szCs w:val="24"/>
        </w:rPr>
        <w:t>[HTTP]</w:t>
      </w:r>
    </w:p>
    <w:p w:rsidR="00A70C99" w:rsidRPr="00194B12" w:rsidRDefault="00A70C99" w:rsidP="001A39D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1B406B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1B40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1B40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PUSH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 </w:t>
      </w:r>
      <w:r>
        <w:rPr>
          <w:rFonts w:ascii="宋体" w:hAnsi="宋体" w:cs="STHeitiSC-Light"/>
          <w:kern w:val="0"/>
          <w:sz w:val="24"/>
          <w:szCs w:val="24"/>
        </w:rPr>
        <w:t>MSG</w:t>
      </w:r>
    </w:p>
    <w:p w:rsidR="00A70C99" w:rsidRDefault="00A70C99" w:rsidP="001B406B">
      <w:pPr>
        <w:rPr>
          <w:rFonts w:ascii="宋体" w:cs="STHeitiSC-Light"/>
          <w:kern w:val="0"/>
          <w:sz w:val="24"/>
          <w:szCs w:val="24"/>
        </w:rPr>
      </w:pPr>
    </w:p>
    <w:p w:rsidR="00A70C99" w:rsidRDefault="00A70C99" w:rsidP="00E57068">
      <w:pPr>
        <w:pStyle w:val="Heading3"/>
      </w:pPr>
      <w:r>
        <w:rPr>
          <w:rFonts w:hint="eastAsia"/>
        </w:rPr>
        <w:t>消息需不要确认</w:t>
      </w:r>
    </w:p>
    <w:p w:rsidR="00A70C99" w:rsidRPr="00113DDA" w:rsidRDefault="00A70C99" w:rsidP="00E57068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E5706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E5706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PUSH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 </w:t>
      </w:r>
      <w:r>
        <w:rPr>
          <w:rFonts w:ascii="宋体" w:hAnsi="宋体" w:cs="STHeitiSC-Light"/>
          <w:kern w:val="0"/>
          <w:sz w:val="24"/>
          <w:szCs w:val="24"/>
        </w:rPr>
        <w:t>MSG</w:t>
      </w:r>
    </w:p>
    <w:p w:rsidR="00A70C99" w:rsidRPr="003B067E" w:rsidRDefault="00A70C99" w:rsidP="00E5706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Secure: false</w:t>
      </w:r>
    </w:p>
    <w:p w:rsidR="00A70C99" w:rsidRPr="003B067E" w:rsidRDefault="00A70C99" w:rsidP="00E5706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3B067E">
        <w:rPr>
          <w:rFonts w:ascii="宋体" w:hAnsi="宋体" w:cs="STHeitiSC-Light"/>
          <w:b/>
          <w:kern w:val="0"/>
          <w:sz w:val="24"/>
          <w:szCs w:val="24"/>
        </w:rPr>
        <w:t>Receipt: false</w:t>
      </w:r>
    </w:p>
    <w:p w:rsidR="00A70C99" w:rsidRDefault="00A70C99" w:rsidP="003B06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Length: 234</w:t>
      </w:r>
    </w:p>
    <w:p w:rsidR="00A70C99" w:rsidRDefault="00A70C99" w:rsidP="00E5706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94B12" w:rsidRDefault="00A70C99" w:rsidP="0067632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316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cs="STHeitiSC-Light"/>
          <w:kern w:val="0"/>
          <w:sz w:val="24"/>
          <w:szCs w:val="24"/>
        </w:rPr>
        <w:t>{</w:t>
      </w:r>
      <w:r>
        <w:rPr>
          <w:rFonts w:ascii="宋体" w:hAnsi="宋体" w:cs="STHeitiSC-Light"/>
          <w:kern w:val="0"/>
          <w:sz w:val="24"/>
          <w:szCs w:val="24"/>
        </w:rPr>
        <w:t>t</w:t>
      </w:r>
      <w:r w:rsidRPr="00194B12">
        <w:rPr>
          <w:rFonts w:ascii="宋体" w:hAnsi="宋体" w:cs="STHeitiSC-Light"/>
          <w:kern w:val="0"/>
          <w:sz w:val="24"/>
          <w:szCs w:val="24"/>
        </w:rPr>
        <w:t>itle</w:t>
      </w:r>
      <w:r>
        <w:rPr>
          <w:rFonts w:ascii="宋体" w:hAnsi="宋体" w:cs="STHeitiSC-Light"/>
          <w:kern w:val="0"/>
          <w:sz w:val="24"/>
          <w:szCs w:val="24"/>
        </w:rPr>
        <w:t>:’</w:t>
      </w:r>
      <w:r>
        <w:rPr>
          <w:rFonts w:ascii="宋体" w:hAnsi="宋体" w:cs="STHeitiSC-Light" w:hint="eastAsia"/>
          <w:kern w:val="0"/>
          <w:sz w:val="24"/>
          <w:szCs w:val="24"/>
        </w:rPr>
        <w:t>测试消息</w:t>
      </w:r>
      <w:r>
        <w:rPr>
          <w:rFonts w:ascii="宋体" w:hAnsi="宋体" w:cs="STHeitiSC-Light"/>
          <w:kern w:val="0"/>
          <w:sz w:val="24"/>
          <w:szCs w:val="24"/>
        </w:rPr>
        <w:t>’,</w:t>
      </w:r>
      <w:r w:rsidRPr="00194B12">
        <w:rPr>
          <w:rFonts w:ascii="宋体" w:hAnsi="宋体" w:cs="STHeitiSC-Light"/>
          <w:kern w:val="0"/>
          <w:sz w:val="24"/>
          <w:szCs w:val="24"/>
        </w:rPr>
        <w:t>body</w:t>
      </w:r>
      <w:r>
        <w:rPr>
          <w:rFonts w:ascii="宋体" w:hAnsi="宋体" w:cs="STHeitiSC-Light"/>
          <w:kern w:val="0"/>
          <w:sz w:val="24"/>
          <w:szCs w:val="24"/>
        </w:rPr>
        <w:t>:’</w:t>
      </w:r>
      <w:r>
        <w:rPr>
          <w:rFonts w:ascii="宋体" w:hAnsi="宋体" w:cs="STHeitiSC-Light" w:hint="eastAsia"/>
          <w:kern w:val="0"/>
          <w:sz w:val="24"/>
          <w:szCs w:val="24"/>
        </w:rPr>
        <w:t>这是一条</w:t>
      </w:r>
      <w:r>
        <w:rPr>
          <w:rFonts w:ascii="宋体" w:hAnsi="宋体" w:cs="STHeitiSC-Light"/>
          <w:kern w:val="0"/>
          <w:sz w:val="24"/>
          <w:szCs w:val="24"/>
        </w:rPr>
        <w:t>&lt;b&gt;</w:t>
      </w:r>
      <w:r>
        <w:rPr>
          <w:rFonts w:ascii="宋体" w:hAnsi="宋体" w:cs="STHeitiSC-Light" w:hint="eastAsia"/>
          <w:kern w:val="0"/>
          <w:sz w:val="24"/>
          <w:szCs w:val="24"/>
        </w:rPr>
        <w:t>测试</w:t>
      </w:r>
      <w:r>
        <w:rPr>
          <w:rFonts w:ascii="宋体" w:hAnsi="宋体" w:cs="STHeitiSC-Light"/>
          <w:kern w:val="0"/>
          <w:sz w:val="24"/>
          <w:szCs w:val="24"/>
        </w:rPr>
        <w:t>&lt;/b&gt;</w:t>
      </w:r>
      <w:r>
        <w:rPr>
          <w:rFonts w:ascii="宋体" w:hAnsi="宋体" w:cs="STHeitiSC-Light" w:hint="eastAsia"/>
          <w:kern w:val="0"/>
          <w:sz w:val="24"/>
          <w:szCs w:val="24"/>
        </w:rPr>
        <w:t>消息</w:t>
      </w:r>
      <w:r>
        <w:rPr>
          <w:rFonts w:ascii="宋体" w:hAnsi="宋体" w:cs="STHeitiSC-Light"/>
          <w:kern w:val="0"/>
          <w:sz w:val="24"/>
          <w:szCs w:val="24"/>
        </w:rPr>
        <w:t>’,</w:t>
      </w:r>
      <w:r w:rsidRPr="00194B12">
        <w:rPr>
          <w:rFonts w:ascii="宋体" w:hAnsi="宋体" w:cs="STHeitiSC-Light"/>
          <w:kern w:val="0"/>
          <w:sz w:val="24"/>
          <w:szCs w:val="24"/>
        </w:rPr>
        <w:t>type</w:t>
      </w:r>
      <w:r>
        <w:rPr>
          <w:rFonts w:ascii="宋体" w:hAnsi="宋体" w:cs="STHeitiSC-Light"/>
          <w:kern w:val="0"/>
          <w:sz w:val="24"/>
          <w:szCs w:val="24"/>
        </w:rPr>
        <w:t>:’html’,</w:t>
      </w:r>
      <w:r w:rsidRPr="00194B12">
        <w:rPr>
          <w:rFonts w:ascii="宋体" w:hAnsi="宋体" w:cs="STHeitiSC-Light"/>
          <w:kern w:val="0"/>
          <w:sz w:val="24"/>
          <w:szCs w:val="24"/>
        </w:rPr>
        <w:t>url</w:t>
      </w:r>
      <w:r>
        <w:rPr>
          <w:rFonts w:ascii="宋体" w:hAnsi="宋体" w:cs="STHeitiSC-Light"/>
          <w:kern w:val="0"/>
          <w:sz w:val="24"/>
          <w:szCs w:val="24"/>
        </w:rPr>
        <w:t>:’http://test.msgpush/test#1’,</w:t>
      </w:r>
      <w:r w:rsidRPr="00194B12">
        <w:rPr>
          <w:rFonts w:ascii="宋体" w:hAnsi="宋体" w:cs="STHeitiSC-Light"/>
          <w:kern w:val="0"/>
          <w:sz w:val="24"/>
          <w:szCs w:val="24"/>
        </w:rPr>
        <w:t>callback</w:t>
      </w:r>
      <w:r>
        <w:rPr>
          <w:rFonts w:ascii="宋体" w:hAnsi="宋体" w:cs="STHeitiSC-Light"/>
          <w:kern w:val="0"/>
          <w:sz w:val="24"/>
          <w:szCs w:val="24"/>
        </w:rPr>
        <w:t>:’http://app.msgpush/callback?msgid=100’,</w:t>
      </w:r>
      <w:r w:rsidRPr="00194B12">
        <w:rPr>
          <w:rFonts w:ascii="宋体" w:hAnsi="宋体" w:cs="STHeitiSC-Light"/>
          <w:kern w:val="0"/>
          <w:sz w:val="24"/>
          <w:szCs w:val="24"/>
        </w:rPr>
        <w:t>generate_time</w:t>
      </w:r>
      <w:r>
        <w:rPr>
          <w:rFonts w:ascii="宋体" w:hAnsi="宋体" w:cs="STHeitiSC-Light"/>
          <w:kern w:val="0"/>
          <w:sz w:val="24"/>
          <w:szCs w:val="24"/>
        </w:rPr>
        <w:t>:’20130312111800’}</w:t>
      </w:r>
    </w:p>
    <w:p w:rsidR="00A70C99" w:rsidRPr="001A39D5" w:rsidRDefault="00A70C99" w:rsidP="00E5706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5B6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Lines="50" w:afterLines="5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 w:hint="eastAsia"/>
          <w:kern w:val="0"/>
          <w:sz w:val="24"/>
          <w:szCs w:val="24"/>
        </w:rPr>
        <w:t>消息字段说明：</w:t>
      </w:r>
    </w:p>
    <w:p w:rsidR="00A70C99" w:rsidRPr="001A39D5" w:rsidRDefault="00A70C99" w:rsidP="00E57068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title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消息标题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E57068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body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消息正文</w:t>
      </w:r>
    </w:p>
    <w:p w:rsidR="00A70C99" w:rsidRPr="001A39D5" w:rsidRDefault="00A70C99" w:rsidP="00E57068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type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消息正文类型</w:t>
      </w:r>
      <w:r w:rsidRPr="001A39D5">
        <w:rPr>
          <w:rFonts w:ascii="宋体" w:hAnsi="宋体" w:cs="STHeitiSC-Light"/>
          <w:kern w:val="0"/>
          <w:sz w:val="24"/>
          <w:szCs w:val="24"/>
        </w:rPr>
        <w:t>(text/html/xml</w:t>
      </w:r>
      <w:r w:rsidRPr="001A39D5">
        <w:rPr>
          <w:rFonts w:ascii="宋体" w:cs="STHeitiSC-Light"/>
          <w:kern w:val="0"/>
          <w:sz w:val="24"/>
          <w:szCs w:val="24"/>
        </w:rPr>
        <w:t>,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</w:t>
      </w:r>
      <w:r w:rsidRPr="001A39D5">
        <w:rPr>
          <w:rFonts w:ascii="宋体" w:cs="STHeitiSC-Light"/>
          <w:kern w:val="0"/>
          <w:sz w:val="24"/>
          <w:szCs w:val="24"/>
        </w:rPr>
        <w:t>,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默认为</w:t>
      </w:r>
      <w:r w:rsidRPr="001A39D5">
        <w:rPr>
          <w:rFonts w:ascii="宋体" w:hAnsi="宋体" w:cs="STHeitiSC-Light"/>
          <w:kern w:val="0"/>
          <w:sz w:val="24"/>
          <w:szCs w:val="24"/>
        </w:rPr>
        <w:t>text)</w:t>
      </w:r>
    </w:p>
    <w:p w:rsidR="00A70C99" w:rsidRPr="001A39D5" w:rsidRDefault="00A70C99" w:rsidP="00E57068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url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消息链接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</w:t>
      </w:r>
      <w:r w:rsidRPr="001A39D5">
        <w:rPr>
          <w:rFonts w:ascii="宋体" w:hAnsi="宋体" w:cs="STHeitiSC-Light"/>
          <w:kern w:val="0"/>
          <w:sz w:val="24"/>
          <w:szCs w:val="24"/>
        </w:rPr>
        <w:t>HTTP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协议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E57068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attachments: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消息附件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可选，任意多个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E57068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callback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回调</w:t>
      </w:r>
      <w:r w:rsidRPr="001A39D5">
        <w:rPr>
          <w:rFonts w:ascii="宋体" w:hAnsi="宋体" w:cs="STHeitiSC-Light"/>
          <w:kern w:val="0"/>
          <w:sz w:val="24"/>
          <w:szCs w:val="24"/>
        </w:rPr>
        <w:t>URL 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</w:t>
      </w:r>
      <w:r w:rsidRPr="001A39D5">
        <w:rPr>
          <w:rFonts w:ascii="宋体" w:hAnsi="宋体" w:cs="STHeitiSC-Light"/>
          <w:kern w:val="0"/>
          <w:sz w:val="24"/>
          <w:szCs w:val="24"/>
        </w:rPr>
        <w:t>HTTP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协议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E57068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generate_time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消息生成时间</w:t>
      </w:r>
      <w:r w:rsidRPr="001A39D5">
        <w:rPr>
          <w:rFonts w:ascii="宋体" w:hAnsi="宋体" w:cs="STHeitiSC-Light"/>
          <w:kern w:val="0"/>
          <w:sz w:val="24"/>
          <w:szCs w:val="24"/>
        </w:rPr>
        <w:t>(yyyyMMddhhmmss)</w:t>
      </w:r>
    </w:p>
    <w:p w:rsidR="00A70C99" w:rsidRPr="001A39D5" w:rsidRDefault="00A70C99" w:rsidP="00E57068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expiration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消息过期时间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</w:t>
      </w:r>
      <w:r w:rsidRPr="001A39D5">
        <w:rPr>
          <w:rFonts w:ascii="宋体" w:hAnsi="宋体" w:cs="STHeitiSC-Light"/>
          <w:kern w:val="0"/>
          <w:sz w:val="24"/>
          <w:szCs w:val="24"/>
        </w:rPr>
        <w:t>yyyyMMddhhmmss)</w:t>
      </w:r>
    </w:p>
    <w:p w:rsidR="00A70C99" w:rsidRDefault="00A70C99" w:rsidP="005B6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Lines="50" w:afterLines="5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 w:hint="eastAsia"/>
          <w:kern w:val="0"/>
          <w:sz w:val="24"/>
          <w:szCs w:val="24"/>
        </w:rPr>
        <w:t>消息附件字段说明：</w:t>
      </w:r>
    </w:p>
    <w:p w:rsidR="00A70C99" w:rsidRDefault="00A70C99" w:rsidP="00E57068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title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标题</w:t>
      </w:r>
    </w:p>
    <w:p w:rsidR="00A70C99" w:rsidRDefault="00A70C99" w:rsidP="00E57068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type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类型</w:t>
      </w:r>
      <w:r w:rsidRPr="00194B12">
        <w:rPr>
          <w:rFonts w:ascii="宋体" w:hAnsi="宋体" w:cs="STHeitiSC-Light"/>
          <w:kern w:val="0"/>
          <w:sz w:val="24"/>
          <w:szCs w:val="24"/>
        </w:rPr>
        <w:t>[MIME: text/plain, text/html, image/jpeg, audio/mpeg, video/mpeg, application/oct-stream, ...]</w:t>
      </w:r>
    </w:p>
    <w:p w:rsidR="00A70C99" w:rsidRDefault="00A70C99" w:rsidP="00E57068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filename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文件名</w:t>
      </w:r>
    </w:p>
    <w:p w:rsidR="00A70C99" w:rsidRPr="001A39D5" w:rsidRDefault="00A70C99" w:rsidP="00E57068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url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下载地址</w:t>
      </w:r>
      <w:r w:rsidRPr="00194B12">
        <w:rPr>
          <w:rFonts w:ascii="宋体" w:hAnsi="宋体" w:cs="STHeitiSC-Light"/>
          <w:kern w:val="0"/>
          <w:sz w:val="24"/>
          <w:szCs w:val="24"/>
        </w:rPr>
        <w:t>[HTTP]</w:t>
      </w:r>
    </w:p>
    <w:p w:rsidR="00A70C99" w:rsidRPr="00194B12" w:rsidRDefault="00A70C99" w:rsidP="00E5706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30535F">
      <w:pPr>
        <w:pStyle w:val="Heading2"/>
      </w:pPr>
      <w:r>
        <w:rPr>
          <w:rFonts w:hint="eastAsia"/>
        </w:rPr>
        <w:t>消息需要加密</w:t>
      </w:r>
    </w:p>
    <w:p w:rsidR="00A70C99" w:rsidRDefault="00A70C99" w:rsidP="0030535F">
      <w:pPr>
        <w:pStyle w:val="Heading3"/>
      </w:pPr>
      <w:r>
        <w:rPr>
          <w:rFonts w:hint="eastAsia"/>
        </w:rPr>
        <w:t>消息需要确认</w:t>
      </w:r>
    </w:p>
    <w:p w:rsidR="00A70C99" w:rsidRPr="00113DDA" w:rsidRDefault="00A70C99" w:rsidP="0030535F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PUSH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 </w:t>
      </w:r>
      <w:r>
        <w:rPr>
          <w:rFonts w:ascii="宋体" w:hAnsi="宋体" w:cs="STHeitiSC-Light"/>
          <w:kern w:val="0"/>
          <w:sz w:val="24"/>
          <w:szCs w:val="24"/>
        </w:rPr>
        <w:t>MESSAGE</w:t>
      </w:r>
    </w:p>
    <w:p w:rsidR="00A70C99" w:rsidRPr="007E284F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b/>
          <w:kern w:val="0"/>
          <w:sz w:val="24"/>
          <w:szCs w:val="24"/>
        </w:rPr>
      </w:pPr>
      <w:r w:rsidRPr="007E284F">
        <w:rPr>
          <w:rFonts w:ascii="宋体" w:hAnsi="宋体" w:cs="STHeitiSC-Light"/>
          <w:b/>
          <w:kern w:val="0"/>
          <w:sz w:val="24"/>
          <w:szCs w:val="24"/>
        </w:rPr>
        <w:t>Secure: true</w:t>
      </w:r>
    </w:p>
    <w:p w:rsidR="00A70C99" w:rsidRPr="007E284F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7E284F">
        <w:rPr>
          <w:rFonts w:ascii="宋体" w:hAnsi="宋体" w:cs="STHeitiSC-Light"/>
          <w:b/>
          <w:kern w:val="0"/>
          <w:sz w:val="24"/>
          <w:szCs w:val="24"/>
        </w:rPr>
        <w:t>Receipt: true</w:t>
      </w:r>
    </w:p>
    <w:p w:rsidR="00A70C99" w:rsidRDefault="00A70C99" w:rsidP="008D1A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Length: 245</w:t>
      </w:r>
    </w:p>
    <w:p w:rsidR="00A70C99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94B12" w:rsidRDefault="00A70C99" w:rsidP="0067632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316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encrypted(</w:t>
      </w:r>
      <w:r>
        <w:rPr>
          <w:rFonts w:ascii="宋体" w:cs="STHeitiSC-Light"/>
          <w:kern w:val="0"/>
          <w:sz w:val="24"/>
          <w:szCs w:val="24"/>
        </w:rPr>
        <w:t>{</w:t>
      </w:r>
      <w:r>
        <w:rPr>
          <w:rFonts w:ascii="宋体" w:hAnsi="宋体" w:cs="STHeitiSC-Light"/>
          <w:kern w:val="0"/>
          <w:sz w:val="24"/>
          <w:szCs w:val="24"/>
        </w:rPr>
        <w:t>t</w:t>
      </w:r>
      <w:r w:rsidRPr="00194B12">
        <w:rPr>
          <w:rFonts w:ascii="宋体" w:hAnsi="宋体" w:cs="STHeitiSC-Light"/>
          <w:kern w:val="0"/>
          <w:sz w:val="24"/>
          <w:szCs w:val="24"/>
        </w:rPr>
        <w:t>itle</w:t>
      </w:r>
      <w:r>
        <w:rPr>
          <w:rFonts w:ascii="宋体" w:hAnsi="宋体" w:cs="STHeitiSC-Light"/>
          <w:kern w:val="0"/>
          <w:sz w:val="24"/>
          <w:szCs w:val="24"/>
        </w:rPr>
        <w:t>:’</w:t>
      </w:r>
      <w:r>
        <w:rPr>
          <w:rFonts w:ascii="宋体" w:hAnsi="宋体" w:cs="STHeitiSC-Light" w:hint="eastAsia"/>
          <w:kern w:val="0"/>
          <w:sz w:val="24"/>
          <w:szCs w:val="24"/>
        </w:rPr>
        <w:t>测试消息</w:t>
      </w:r>
      <w:r>
        <w:rPr>
          <w:rFonts w:ascii="宋体" w:hAnsi="宋体" w:cs="STHeitiSC-Light"/>
          <w:kern w:val="0"/>
          <w:sz w:val="24"/>
          <w:szCs w:val="24"/>
        </w:rPr>
        <w:t>’,</w:t>
      </w:r>
      <w:r w:rsidRPr="00194B12">
        <w:rPr>
          <w:rFonts w:ascii="宋体" w:hAnsi="宋体" w:cs="STHeitiSC-Light"/>
          <w:kern w:val="0"/>
          <w:sz w:val="24"/>
          <w:szCs w:val="24"/>
        </w:rPr>
        <w:t>body</w:t>
      </w:r>
      <w:r>
        <w:rPr>
          <w:rFonts w:ascii="宋体" w:hAnsi="宋体" w:cs="STHeitiSC-Light"/>
          <w:kern w:val="0"/>
          <w:sz w:val="24"/>
          <w:szCs w:val="24"/>
        </w:rPr>
        <w:t>:’</w:t>
      </w:r>
      <w:r>
        <w:rPr>
          <w:rFonts w:ascii="宋体" w:hAnsi="宋体" w:cs="STHeitiSC-Light" w:hint="eastAsia"/>
          <w:kern w:val="0"/>
          <w:sz w:val="24"/>
          <w:szCs w:val="24"/>
        </w:rPr>
        <w:t>这是一条</w:t>
      </w:r>
      <w:r>
        <w:rPr>
          <w:rFonts w:ascii="宋体" w:hAnsi="宋体" w:cs="STHeitiSC-Light"/>
          <w:kern w:val="0"/>
          <w:sz w:val="24"/>
          <w:szCs w:val="24"/>
        </w:rPr>
        <w:t>&lt;b&gt;</w:t>
      </w:r>
      <w:r>
        <w:rPr>
          <w:rFonts w:ascii="宋体" w:hAnsi="宋体" w:cs="STHeitiSC-Light" w:hint="eastAsia"/>
          <w:kern w:val="0"/>
          <w:sz w:val="24"/>
          <w:szCs w:val="24"/>
        </w:rPr>
        <w:t>测试</w:t>
      </w:r>
      <w:r>
        <w:rPr>
          <w:rFonts w:ascii="宋体" w:hAnsi="宋体" w:cs="STHeitiSC-Light"/>
          <w:kern w:val="0"/>
          <w:sz w:val="24"/>
          <w:szCs w:val="24"/>
        </w:rPr>
        <w:t>&lt;/b&gt;</w:t>
      </w:r>
      <w:r>
        <w:rPr>
          <w:rFonts w:ascii="宋体" w:hAnsi="宋体" w:cs="STHeitiSC-Light" w:hint="eastAsia"/>
          <w:kern w:val="0"/>
          <w:sz w:val="24"/>
          <w:szCs w:val="24"/>
        </w:rPr>
        <w:t>消息</w:t>
      </w:r>
      <w:r>
        <w:rPr>
          <w:rFonts w:ascii="宋体" w:hAnsi="宋体" w:cs="STHeitiSC-Light"/>
          <w:kern w:val="0"/>
          <w:sz w:val="24"/>
          <w:szCs w:val="24"/>
        </w:rPr>
        <w:t>’,</w:t>
      </w:r>
      <w:r w:rsidRPr="00194B12">
        <w:rPr>
          <w:rFonts w:ascii="宋体" w:hAnsi="宋体" w:cs="STHeitiSC-Light"/>
          <w:kern w:val="0"/>
          <w:sz w:val="24"/>
          <w:szCs w:val="24"/>
        </w:rPr>
        <w:t>type</w:t>
      </w:r>
      <w:r>
        <w:rPr>
          <w:rFonts w:ascii="宋体" w:hAnsi="宋体" w:cs="STHeitiSC-Light"/>
          <w:kern w:val="0"/>
          <w:sz w:val="24"/>
          <w:szCs w:val="24"/>
        </w:rPr>
        <w:t>:’html’,</w:t>
      </w:r>
      <w:r w:rsidRPr="00194B12">
        <w:rPr>
          <w:rFonts w:ascii="宋体" w:hAnsi="宋体" w:cs="STHeitiSC-Light"/>
          <w:kern w:val="0"/>
          <w:sz w:val="24"/>
          <w:szCs w:val="24"/>
        </w:rPr>
        <w:t>url</w:t>
      </w:r>
      <w:r>
        <w:rPr>
          <w:rFonts w:ascii="宋体" w:hAnsi="宋体" w:cs="STHeitiSC-Light"/>
          <w:kern w:val="0"/>
          <w:sz w:val="24"/>
          <w:szCs w:val="24"/>
        </w:rPr>
        <w:t>:’http://test.msgpush/test#1’,</w:t>
      </w:r>
      <w:r w:rsidRPr="00194B12">
        <w:rPr>
          <w:rFonts w:ascii="宋体" w:hAnsi="宋体" w:cs="STHeitiSC-Light"/>
          <w:kern w:val="0"/>
          <w:sz w:val="24"/>
          <w:szCs w:val="24"/>
        </w:rPr>
        <w:t>callback</w:t>
      </w:r>
      <w:r>
        <w:rPr>
          <w:rFonts w:ascii="宋体" w:hAnsi="宋体" w:cs="STHeitiSC-Light"/>
          <w:kern w:val="0"/>
          <w:sz w:val="24"/>
          <w:szCs w:val="24"/>
        </w:rPr>
        <w:t>:’http://app.msgpush/callback?msgid=100’,</w:t>
      </w:r>
      <w:r w:rsidRPr="00194B12">
        <w:rPr>
          <w:rFonts w:ascii="宋体" w:hAnsi="宋体" w:cs="STHeitiSC-Light"/>
          <w:kern w:val="0"/>
          <w:sz w:val="24"/>
          <w:szCs w:val="24"/>
        </w:rPr>
        <w:t>generate_time</w:t>
      </w:r>
      <w:r>
        <w:rPr>
          <w:rFonts w:ascii="宋体" w:hAnsi="宋体" w:cs="STHeitiSC-Light"/>
          <w:kern w:val="0"/>
          <w:sz w:val="24"/>
          <w:szCs w:val="24"/>
        </w:rPr>
        <w:t>:’20130312111800’})</w:t>
      </w:r>
    </w:p>
    <w:p w:rsidR="00A70C99" w:rsidRPr="001A39D5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5B6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Lines="50" w:afterLines="5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 w:hint="eastAsia"/>
          <w:kern w:val="0"/>
          <w:sz w:val="24"/>
          <w:szCs w:val="24"/>
        </w:rPr>
        <w:t>消息字段说明：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title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消息标题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body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消息正文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type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消息正文类型</w:t>
      </w:r>
      <w:r w:rsidRPr="001A39D5">
        <w:rPr>
          <w:rFonts w:ascii="宋体" w:hAnsi="宋体" w:cs="STHeitiSC-Light"/>
          <w:kern w:val="0"/>
          <w:sz w:val="24"/>
          <w:szCs w:val="24"/>
        </w:rPr>
        <w:t>(text/html/xml</w:t>
      </w:r>
      <w:r w:rsidRPr="001A39D5">
        <w:rPr>
          <w:rFonts w:ascii="宋体" w:cs="STHeitiSC-Light"/>
          <w:kern w:val="0"/>
          <w:sz w:val="24"/>
          <w:szCs w:val="24"/>
        </w:rPr>
        <w:t>,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</w:t>
      </w:r>
      <w:r w:rsidRPr="001A39D5">
        <w:rPr>
          <w:rFonts w:ascii="宋体" w:cs="STHeitiSC-Light"/>
          <w:kern w:val="0"/>
          <w:sz w:val="24"/>
          <w:szCs w:val="24"/>
        </w:rPr>
        <w:t>,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默认为</w:t>
      </w:r>
      <w:r w:rsidRPr="001A39D5">
        <w:rPr>
          <w:rFonts w:ascii="宋体" w:hAnsi="宋体" w:cs="STHeitiSC-Light"/>
          <w:kern w:val="0"/>
          <w:sz w:val="24"/>
          <w:szCs w:val="24"/>
        </w:rPr>
        <w:t>text)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url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消息链接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</w:t>
      </w:r>
      <w:r w:rsidRPr="001A39D5">
        <w:rPr>
          <w:rFonts w:ascii="宋体" w:hAnsi="宋体" w:cs="STHeitiSC-Light"/>
          <w:kern w:val="0"/>
          <w:sz w:val="24"/>
          <w:szCs w:val="24"/>
        </w:rPr>
        <w:t>HTTP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协议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attachments: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消息附件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可选，任意多个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callback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回调</w:t>
      </w:r>
      <w:r w:rsidRPr="001A39D5">
        <w:rPr>
          <w:rFonts w:ascii="宋体" w:hAnsi="宋体" w:cs="STHeitiSC-Light"/>
          <w:kern w:val="0"/>
          <w:sz w:val="24"/>
          <w:szCs w:val="24"/>
        </w:rPr>
        <w:t>URL 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</w:t>
      </w:r>
      <w:r w:rsidRPr="001A39D5">
        <w:rPr>
          <w:rFonts w:ascii="宋体" w:hAnsi="宋体" w:cs="STHeitiSC-Light"/>
          <w:kern w:val="0"/>
          <w:sz w:val="24"/>
          <w:szCs w:val="24"/>
        </w:rPr>
        <w:t>HTTP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协议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generate_time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消息生成时间</w:t>
      </w:r>
      <w:r w:rsidRPr="001A39D5">
        <w:rPr>
          <w:rFonts w:ascii="宋体" w:hAnsi="宋体" w:cs="STHeitiSC-Light"/>
          <w:kern w:val="0"/>
          <w:sz w:val="24"/>
          <w:szCs w:val="24"/>
        </w:rPr>
        <w:t>(yyyyMMddhhmmss)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expiration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消息过期时间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</w:t>
      </w:r>
      <w:r w:rsidRPr="001A39D5">
        <w:rPr>
          <w:rFonts w:ascii="宋体" w:hAnsi="宋体" w:cs="STHeitiSC-Light"/>
          <w:kern w:val="0"/>
          <w:sz w:val="24"/>
          <w:szCs w:val="24"/>
        </w:rPr>
        <w:t>yyyyMMddhhmmss)</w:t>
      </w:r>
    </w:p>
    <w:p w:rsidR="00A70C99" w:rsidRDefault="00A70C99" w:rsidP="005B6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Lines="50" w:afterLines="5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 w:hint="eastAsia"/>
          <w:kern w:val="0"/>
          <w:sz w:val="24"/>
          <w:szCs w:val="24"/>
        </w:rPr>
        <w:t>消息附件字段说明：</w:t>
      </w:r>
    </w:p>
    <w:p w:rsidR="00A70C99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title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标题</w:t>
      </w:r>
    </w:p>
    <w:p w:rsidR="00A70C99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type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类型</w:t>
      </w:r>
      <w:r w:rsidRPr="00194B12">
        <w:rPr>
          <w:rFonts w:ascii="宋体" w:hAnsi="宋体" w:cs="STHeitiSC-Light"/>
          <w:kern w:val="0"/>
          <w:sz w:val="24"/>
          <w:szCs w:val="24"/>
        </w:rPr>
        <w:t>[MIME: text/plain, text/html, image/jpeg, audio/mpeg, video/mpeg, application/oct-stream, ...]</w:t>
      </w:r>
    </w:p>
    <w:p w:rsidR="00A70C99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filename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文件名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url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下载地址</w:t>
      </w:r>
      <w:r w:rsidRPr="00194B12">
        <w:rPr>
          <w:rFonts w:ascii="宋体" w:hAnsi="宋体" w:cs="STHeitiSC-Light"/>
          <w:kern w:val="0"/>
          <w:sz w:val="24"/>
          <w:szCs w:val="24"/>
        </w:rPr>
        <w:t>[HTTP]</w:t>
      </w:r>
    </w:p>
    <w:p w:rsidR="00A70C99" w:rsidRPr="00194B12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13DDA" w:rsidRDefault="00A70C99" w:rsidP="0030535F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PUSH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 </w:t>
      </w:r>
      <w:r>
        <w:rPr>
          <w:rFonts w:ascii="宋体" w:hAnsi="宋体" w:cs="STHeitiSC-Light"/>
          <w:kern w:val="0"/>
          <w:sz w:val="24"/>
          <w:szCs w:val="24"/>
        </w:rPr>
        <w:t>MSG</w:t>
      </w:r>
    </w:p>
    <w:p w:rsidR="00A70C99" w:rsidRDefault="00A70C99" w:rsidP="0030535F">
      <w:pPr>
        <w:rPr>
          <w:rFonts w:ascii="宋体" w:cs="STHeitiSC-Light"/>
          <w:kern w:val="0"/>
          <w:sz w:val="24"/>
          <w:szCs w:val="24"/>
        </w:rPr>
      </w:pPr>
    </w:p>
    <w:p w:rsidR="00A70C99" w:rsidRDefault="00A70C99" w:rsidP="0030535F">
      <w:pPr>
        <w:pStyle w:val="Heading3"/>
      </w:pPr>
      <w:r>
        <w:rPr>
          <w:rFonts w:hint="eastAsia"/>
        </w:rPr>
        <w:t>消息需不要确认</w:t>
      </w:r>
    </w:p>
    <w:p w:rsidR="00A70C99" w:rsidRPr="00113DDA" w:rsidRDefault="00A70C99" w:rsidP="0030535F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13DDA">
        <w:rPr>
          <w:rFonts w:ascii="宋体" w:hAnsi="宋体" w:cs="STHeitiSC-Light" w:hint="eastAsia"/>
          <w:kern w:val="0"/>
          <w:sz w:val="24"/>
          <w:szCs w:val="24"/>
        </w:rPr>
        <w:t>平台</w:t>
      </w:r>
      <w:r w:rsidRPr="00113DDA">
        <w:rPr>
          <w:rFonts w:ascii="宋体" w:hAnsi="宋体" w:cs="STHeitiSC-Light"/>
          <w:kern w:val="0"/>
          <w:sz w:val="24"/>
          <w:szCs w:val="24"/>
        </w:rPr>
        <w:t>--&gt;</w:t>
      </w:r>
      <w:r w:rsidRPr="00113DDA">
        <w:rPr>
          <w:rFonts w:ascii="宋体" w:hAnsi="宋体" w:cs="STHeitiSC-Light" w:hint="eastAsia"/>
          <w:kern w:val="0"/>
          <w:sz w:val="24"/>
          <w:szCs w:val="24"/>
        </w:rPr>
        <w:t>客户端</w:t>
      </w:r>
      <w:r w:rsidRPr="00113DDA">
        <w:rPr>
          <w:rFonts w:ascii="宋体" w:hAnsi="宋体" w:cs="STHeitiSC-Light"/>
          <w:kern w:val="0"/>
          <w:sz w:val="24"/>
          <w:szCs w:val="24"/>
        </w:rPr>
        <w:t>:</w:t>
      </w:r>
    </w:p>
    <w:p w:rsidR="00A70C99" w:rsidRPr="00113DDA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PUSH</w:t>
      </w:r>
      <w:r w:rsidRPr="00113DDA">
        <w:rPr>
          <w:rFonts w:ascii="宋体" w:hAnsi="宋体" w:cs="STHeitiSC-Light"/>
          <w:kern w:val="0"/>
          <w:sz w:val="24"/>
          <w:szCs w:val="24"/>
        </w:rPr>
        <w:t xml:space="preserve"> </w:t>
      </w:r>
      <w:r>
        <w:rPr>
          <w:rFonts w:ascii="宋体" w:hAnsi="宋体" w:cs="STHeitiSC-Light"/>
          <w:kern w:val="0"/>
          <w:sz w:val="24"/>
          <w:szCs w:val="24"/>
        </w:rPr>
        <w:t>MSG</w:t>
      </w:r>
    </w:p>
    <w:p w:rsidR="00A70C99" w:rsidRPr="000446BD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cs="STHeitiSC-Light"/>
          <w:b/>
          <w:kern w:val="0"/>
          <w:sz w:val="24"/>
          <w:szCs w:val="24"/>
        </w:rPr>
      </w:pPr>
      <w:r w:rsidRPr="000446BD">
        <w:rPr>
          <w:rFonts w:ascii="宋体" w:hAnsi="宋体" w:cs="STHeitiSC-Light"/>
          <w:b/>
          <w:kern w:val="0"/>
          <w:sz w:val="24"/>
          <w:szCs w:val="24"/>
        </w:rPr>
        <w:t>Secure: true</w:t>
      </w:r>
    </w:p>
    <w:p w:rsidR="00A70C99" w:rsidRPr="000446BD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b/>
          <w:kern w:val="0"/>
          <w:sz w:val="24"/>
          <w:szCs w:val="24"/>
        </w:rPr>
      </w:pPr>
      <w:r w:rsidRPr="000446BD">
        <w:rPr>
          <w:rFonts w:ascii="宋体" w:hAnsi="宋体" w:cs="STHeitiSC-Light"/>
          <w:b/>
          <w:kern w:val="0"/>
          <w:sz w:val="24"/>
          <w:szCs w:val="24"/>
        </w:rPr>
        <w:t>Receipt: false</w:t>
      </w:r>
    </w:p>
    <w:p w:rsidR="00A70C99" w:rsidRDefault="00A70C99" w:rsidP="008D1A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/>
        <w:jc w:val="left"/>
        <w:rPr>
          <w:rFonts w:ascii="宋体" w:hAns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Length: 245</w:t>
      </w:r>
    </w:p>
    <w:p w:rsidR="00A70C99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Pr="00194B12" w:rsidRDefault="00A70C99" w:rsidP="0067632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3168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/>
          <w:kern w:val="0"/>
          <w:sz w:val="24"/>
          <w:szCs w:val="24"/>
        </w:rPr>
        <w:t>encrypted(</w:t>
      </w:r>
      <w:r>
        <w:rPr>
          <w:rFonts w:ascii="宋体" w:cs="STHeitiSC-Light"/>
          <w:kern w:val="0"/>
          <w:sz w:val="24"/>
          <w:szCs w:val="24"/>
        </w:rPr>
        <w:t>{</w:t>
      </w:r>
      <w:r>
        <w:rPr>
          <w:rFonts w:ascii="宋体" w:hAnsi="宋体" w:cs="STHeitiSC-Light"/>
          <w:kern w:val="0"/>
          <w:sz w:val="24"/>
          <w:szCs w:val="24"/>
        </w:rPr>
        <w:t>t</w:t>
      </w:r>
      <w:r w:rsidRPr="00194B12">
        <w:rPr>
          <w:rFonts w:ascii="宋体" w:hAnsi="宋体" w:cs="STHeitiSC-Light"/>
          <w:kern w:val="0"/>
          <w:sz w:val="24"/>
          <w:szCs w:val="24"/>
        </w:rPr>
        <w:t>itle</w:t>
      </w:r>
      <w:r>
        <w:rPr>
          <w:rFonts w:ascii="宋体" w:hAnsi="宋体" w:cs="STHeitiSC-Light"/>
          <w:kern w:val="0"/>
          <w:sz w:val="24"/>
          <w:szCs w:val="24"/>
        </w:rPr>
        <w:t>:’</w:t>
      </w:r>
      <w:r>
        <w:rPr>
          <w:rFonts w:ascii="宋体" w:hAnsi="宋体" w:cs="STHeitiSC-Light" w:hint="eastAsia"/>
          <w:kern w:val="0"/>
          <w:sz w:val="24"/>
          <w:szCs w:val="24"/>
        </w:rPr>
        <w:t>测试消息</w:t>
      </w:r>
      <w:r>
        <w:rPr>
          <w:rFonts w:ascii="宋体" w:hAnsi="宋体" w:cs="STHeitiSC-Light"/>
          <w:kern w:val="0"/>
          <w:sz w:val="24"/>
          <w:szCs w:val="24"/>
        </w:rPr>
        <w:t>’,</w:t>
      </w:r>
      <w:r w:rsidRPr="00194B12">
        <w:rPr>
          <w:rFonts w:ascii="宋体" w:hAnsi="宋体" w:cs="STHeitiSC-Light"/>
          <w:kern w:val="0"/>
          <w:sz w:val="24"/>
          <w:szCs w:val="24"/>
        </w:rPr>
        <w:t>body</w:t>
      </w:r>
      <w:r>
        <w:rPr>
          <w:rFonts w:ascii="宋体" w:hAnsi="宋体" w:cs="STHeitiSC-Light"/>
          <w:kern w:val="0"/>
          <w:sz w:val="24"/>
          <w:szCs w:val="24"/>
        </w:rPr>
        <w:t>:’</w:t>
      </w:r>
      <w:r>
        <w:rPr>
          <w:rFonts w:ascii="宋体" w:hAnsi="宋体" w:cs="STHeitiSC-Light" w:hint="eastAsia"/>
          <w:kern w:val="0"/>
          <w:sz w:val="24"/>
          <w:szCs w:val="24"/>
        </w:rPr>
        <w:t>这是一条</w:t>
      </w:r>
      <w:r>
        <w:rPr>
          <w:rFonts w:ascii="宋体" w:hAnsi="宋体" w:cs="STHeitiSC-Light"/>
          <w:kern w:val="0"/>
          <w:sz w:val="24"/>
          <w:szCs w:val="24"/>
        </w:rPr>
        <w:t>&lt;b&gt;</w:t>
      </w:r>
      <w:r>
        <w:rPr>
          <w:rFonts w:ascii="宋体" w:hAnsi="宋体" w:cs="STHeitiSC-Light" w:hint="eastAsia"/>
          <w:kern w:val="0"/>
          <w:sz w:val="24"/>
          <w:szCs w:val="24"/>
        </w:rPr>
        <w:t>测试</w:t>
      </w:r>
      <w:r>
        <w:rPr>
          <w:rFonts w:ascii="宋体" w:hAnsi="宋体" w:cs="STHeitiSC-Light"/>
          <w:kern w:val="0"/>
          <w:sz w:val="24"/>
          <w:szCs w:val="24"/>
        </w:rPr>
        <w:t>&lt;/b&gt;</w:t>
      </w:r>
      <w:r>
        <w:rPr>
          <w:rFonts w:ascii="宋体" w:hAnsi="宋体" w:cs="STHeitiSC-Light" w:hint="eastAsia"/>
          <w:kern w:val="0"/>
          <w:sz w:val="24"/>
          <w:szCs w:val="24"/>
        </w:rPr>
        <w:t>消息</w:t>
      </w:r>
      <w:r>
        <w:rPr>
          <w:rFonts w:ascii="宋体" w:hAnsi="宋体" w:cs="STHeitiSC-Light"/>
          <w:kern w:val="0"/>
          <w:sz w:val="24"/>
          <w:szCs w:val="24"/>
        </w:rPr>
        <w:t>’,</w:t>
      </w:r>
      <w:r w:rsidRPr="00194B12">
        <w:rPr>
          <w:rFonts w:ascii="宋体" w:hAnsi="宋体" w:cs="STHeitiSC-Light"/>
          <w:kern w:val="0"/>
          <w:sz w:val="24"/>
          <w:szCs w:val="24"/>
        </w:rPr>
        <w:t>type</w:t>
      </w:r>
      <w:r>
        <w:rPr>
          <w:rFonts w:ascii="宋体" w:hAnsi="宋体" w:cs="STHeitiSC-Light"/>
          <w:kern w:val="0"/>
          <w:sz w:val="24"/>
          <w:szCs w:val="24"/>
        </w:rPr>
        <w:t>:’html’,</w:t>
      </w:r>
      <w:r w:rsidRPr="00194B12">
        <w:rPr>
          <w:rFonts w:ascii="宋体" w:hAnsi="宋体" w:cs="STHeitiSC-Light"/>
          <w:kern w:val="0"/>
          <w:sz w:val="24"/>
          <w:szCs w:val="24"/>
        </w:rPr>
        <w:t>url</w:t>
      </w:r>
      <w:r>
        <w:rPr>
          <w:rFonts w:ascii="宋体" w:hAnsi="宋体" w:cs="STHeitiSC-Light"/>
          <w:kern w:val="0"/>
          <w:sz w:val="24"/>
          <w:szCs w:val="24"/>
        </w:rPr>
        <w:t>:’http://test.msgpush/test#1’,</w:t>
      </w:r>
      <w:r w:rsidRPr="00194B12">
        <w:rPr>
          <w:rFonts w:ascii="宋体" w:hAnsi="宋体" w:cs="STHeitiSC-Light"/>
          <w:kern w:val="0"/>
          <w:sz w:val="24"/>
          <w:szCs w:val="24"/>
        </w:rPr>
        <w:t>callback</w:t>
      </w:r>
      <w:r>
        <w:rPr>
          <w:rFonts w:ascii="宋体" w:hAnsi="宋体" w:cs="STHeitiSC-Light"/>
          <w:kern w:val="0"/>
          <w:sz w:val="24"/>
          <w:szCs w:val="24"/>
        </w:rPr>
        <w:t>:’http://app.msgpush/callback?msgid=100’,</w:t>
      </w:r>
      <w:r w:rsidRPr="00194B12">
        <w:rPr>
          <w:rFonts w:ascii="宋体" w:hAnsi="宋体" w:cs="STHeitiSC-Light"/>
          <w:kern w:val="0"/>
          <w:sz w:val="24"/>
          <w:szCs w:val="24"/>
        </w:rPr>
        <w:t>generate_time</w:t>
      </w:r>
      <w:r>
        <w:rPr>
          <w:rFonts w:ascii="宋体" w:hAnsi="宋体" w:cs="STHeitiSC-Light"/>
          <w:kern w:val="0"/>
          <w:sz w:val="24"/>
          <w:szCs w:val="24"/>
        </w:rPr>
        <w:t>:’20130312111800’})</w:t>
      </w:r>
    </w:p>
    <w:p w:rsidR="00A70C99" w:rsidRPr="00C26BBD" w:rsidRDefault="00A70C99" w:rsidP="003053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cs="STHeitiSC-Light"/>
          <w:kern w:val="0"/>
          <w:sz w:val="24"/>
          <w:szCs w:val="24"/>
        </w:rPr>
      </w:pPr>
    </w:p>
    <w:p w:rsidR="00A70C99" w:rsidRDefault="00A70C99" w:rsidP="005B6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Lines="50" w:afterLines="5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 w:hint="eastAsia"/>
          <w:kern w:val="0"/>
          <w:sz w:val="24"/>
          <w:szCs w:val="24"/>
        </w:rPr>
        <w:t>消息字段说明：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title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消息标题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body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消息正文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type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消息正文类型</w:t>
      </w:r>
      <w:r w:rsidRPr="001A39D5">
        <w:rPr>
          <w:rFonts w:ascii="宋体" w:hAnsi="宋体" w:cs="STHeitiSC-Light"/>
          <w:kern w:val="0"/>
          <w:sz w:val="24"/>
          <w:szCs w:val="24"/>
        </w:rPr>
        <w:t>(text/html/xml</w:t>
      </w:r>
      <w:r w:rsidRPr="001A39D5">
        <w:rPr>
          <w:rFonts w:ascii="宋体" w:cs="STHeitiSC-Light"/>
          <w:kern w:val="0"/>
          <w:sz w:val="24"/>
          <w:szCs w:val="24"/>
        </w:rPr>
        <w:t>,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</w:t>
      </w:r>
      <w:r w:rsidRPr="001A39D5">
        <w:rPr>
          <w:rFonts w:ascii="宋体" w:cs="STHeitiSC-Light"/>
          <w:kern w:val="0"/>
          <w:sz w:val="24"/>
          <w:szCs w:val="24"/>
        </w:rPr>
        <w:t>,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默认为</w:t>
      </w:r>
      <w:r w:rsidRPr="001A39D5">
        <w:rPr>
          <w:rFonts w:ascii="宋体" w:hAnsi="宋体" w:cs="STHeitiSC-Light"/>
          <w:kern w:val="0"/>
          <w:sz w:val="24"/>
          <w:szCs w:val="24"/>
        </w:rPr>
        <w:t>text)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url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消息链接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</w:t>
      </w:r>
      <w:r w:rsidRPr="001A39D5">
        <w:rPr>
          <w:rFonts w:ascii="宋体" w:hAnsi="宋体" w:cs="STHeitiSC-Light"/>
          <w:kern w:val="0"/>
          <w:sz w:val="24"/>
          <w:szCs w:val="24"/>
        </w:rPr>
        <w:t>HTTP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协议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attachments: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消息附件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可选，任意多个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callback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回调</w:t>
      </w:r>
      <w:r w:rsidRPr="001A39D5">
        <w:rPr>
          <w:rFonts w:ascii="宋体" w:hAnsi="宋体" w:cs="STHeitiSC-Light"/>
          <w:kern w:val="0"/>
          <w:sz w:val="24"/>
          <w:szCs w:val="24"/>
        </w:rPr>
        <w:t>URL 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</w:t>
      </w:r>
      <w:r w:rsidRPr="001A39D5">
        <w:rPr>
          <w:rFonts w:ascii="宋体" w:hAnsi="宋体" w:cs="STHeitiSC-Light"/>
          <w:kern w:val="0"/>
          <w:sz w:val="24"/>
          <w:szCs w:val="24"/>
        </w:rPr>
        <w:t>HTTP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协议</w:t>
      </w:r>
      <w:r w:rsidRPr="001A39D5">
        <w:rPr>
          <w:rFonts w:ascii="宋体" w:hAnsi="宋体" w:cs="STHeitiSC-Light"/>
          <w:kern w:val="0"/>
          <w:sz w:val="24"/>
          <w:szCs w:val="24"/>
        </w:rPr>
        <w:t>)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hAns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generate_time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消息生成时间</w:t>
      </w:r>
      <w:r w:rsidRPr="001A39D5">
        <w:rPr>
          <w:rFonts w:ascii="宋体" w:hAnsi="宋体" w:cs="STHeitiSC-Light"/>
          <w:kern w:val="0"/>
          <w:sz w:val="24"/>
          <w:szCs w:val="24"/>
        </w:rPr>
        <w:t>(yyyyMMddhhmmss)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A39D5">
        <w:rPr>
          <w:rFonts w:ascii="宋体" w:hAnsi="宋体" w:cs="STHeitiSC-Light"/>
          <w:kern w:val="0"/>
          <w:sz w:val="24"/>
          <w:szCs w:val="24"/>
        </w:rPr>
        <w:t xml:space="preserve">expiration  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消息过期时间</w:t>
      </w:r>
      <w:r w:rsidRPr="001A39D5">
        <w:rPr>
          <w:rFonts w:ascii="宋体" w:hAnsi="宋体" w:cs="STHeitiSC-Light"/>
          <w:kern w:val="0"/>
          <w:sz w:val="24"/>
          <w:szCs w:val="24"/>
        </w:rPr>
        <w:t>(</w:t>
      </w:r>
      <w:r w:rsidRPr="001A39D5">
        <w:rPr>
          <w:rFonts w:ascii="宋体" w:hAnsi="宋体" w:cs="STHeitiSC-Light" w:hint="eastAsia"/>
          <w:kern w:val="0"/>
          <w:sz w:val="24"/>
          <w:szCs w:val="24"/>
        </w:rPr>
        <w:t>可选，</w:t>
      </w:r>
      <w:r w:rsidRPr="001A39D5">
        <w:rPr>
          <w:rFonts w:ascii="宋体" w:hAnsi="宋体" w:cs="STHeitiSC-Light"/>
          <w:kern w:val="0"/>
          <w:sz w:val="24"/>
          <w:szCs w:val="24"/>
        </w:rPr>
        <w:t>yyyyMMddhhmmss)</w:t>
      </w:r>
    </w:p>
    <w:p w:rsidR="00A70C99" w:rsidRDefault="00A70C99" w:rsidP="005B6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Lines="50" w:afterLines="50"/>
        <w:jc w:val="left"/>
        <w:rPr>
          <w:rFonts w:ascii="宋体" w:cs="STHeitiSC-Light"/>
          <w:kern w:val="0"/>
          <w:sz w:val="24"/>
          <w:szCs w:val="24"/>
        </w:rPr>
      </w:pPr>
      <w:r>
        <w:rPr>
          <w:rFonts w:ascii="宋体" w:hAnsi="宋体" w:cs="STHeitiSC-Light" w:hint="eastAsia"/>
          <w:kern w:val="0"/>
          <w:sz w:val="24"/>
          <w:szCs w:val="24"/>
        </w:rPr>
        <w:t>消息附件字段说明：</w:t>
      </w:r>
    </w:p>
    <w:p w:rsidR="00A70C99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title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标题</w:t>
      </w:r>
    </w:p>
    <w:p w:rsidR="00A70C99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type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类型</w:t>
      </w:r>
      <w:r w:rsidRPr="00194B12">
        <w:rPr>
          <w:rFonts w:ascii="宋体" w:hAnsi="宋体" w:cs="STHeitiSC-Light"/>
          <w:kern w:val="0"/>
          <w:sz w:val="24"/>
          <w:szCs w:val="24"/>
        </w:rPr>
        <w:t>[MIME: text/plain, text/html, image/jpeg, audio/mpeg, video/mpeg, application/oct-stream, ...]</w:t>
      </w:r>
    </w:p>
    <w:p w:rsidR="00A70C99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filename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文件名</w:t>
      </w:r>
    </w:p>
    <w:p w:rsidR="00A70C99" w:rsidRPr="001A39D5" w:rsidRDefault="00A70C99" w:rsidP="0030535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宋体" w:cs="STHeitiSC-Light"/>
          <w:kern w:val="0"/>
          <w:sz w:val="24"/>
          <w:szCs w:val="24"/>
        </w:rPr>
      </w:pPr>
      <w:r w:rsidRPr="00194B12">
        <w:rPr>
          <w:rFonts w:ascii="宋体" w:hAnsi="宋体" w:cs="STHeitiSC-Light"/>
          <w:kern w:val="0"/>
          <w:sz w:val="24"/>
          <w:szCs w:val="24"/>
        </w:rPr>
        <w:t>url</w:t>
      </w:r>
      <w:r>
        <w:rPr>
          <w:rFonts w:ascii="宋体" w:hAnsi="宋体" w:cs="STHeitiSC-Light"/>
          <w:kern w:val="0"/>
          <w:sz w:val="24"/>
          <w:szCs w:val="24"/>
        </w:rPr>
        <w:t xml:space="preserve">  </w:t>
      </w:r>
      <w:r>
        <w:rPr>
          <w:rFonts w:ascii="宋体" w:hAnsi="宋体" w:cs="STHeitiSC-Light" w:hint="eastAsia"/>
          <w:kern w:val="0"/>
          <w:sz w:val="24"/>
          <w:szCs w:val="24"/>
        </w:rPr>
        <w:t>附件</w:t>
      </w:r>
      <w:r w:rsidRPr="00194B12">
        <w:rPr>
          <w:rFonts w:ascii="宋体" w:hAnsi="宋体" w:cs="STHeitiSC-Light" w:hint="eastAsia"/>
          <w:kern w:val="0"/>
          <w:sz w:val="24"/>
          <w:szCs w:val="24"/>
        </w:rPr>
        <w:t>下载地址</w:t>
      </w:r>
      <w:r w:rsidRPr="00194B12">
        <w:rPr>
          <w:rFonts w:ascii="宋体" w:hAnsi="宋体" w:cs="STHeitiSC-Light"/>
          <w:kern w:val="0"/>
          <w:sz w:val="24"/>
          <w:szCs w:val="24"/>
        </w:rPr>
        <w:t>[HTTP]</w:t>
      </w:r>
    </w:p>
    <w:p w:rsidR="00A70C99" w:rsidRPr="000F41F4" w:rsidRDefault="00A70C99" w:rsidP="000F41F4">
      <w:bookmarkStart w:id="0" w:name="_GoBack"/>
      <w:bookmarkEnd w:id="0"/>
    </w:p>
    <w:sectPr w:rsidR="00A70C99" w:rsidRPr="000F41F4" w:rsidSect="002A5702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52DB"/>
    <w:multiLevelType w:val="hybridMultilevel"/>
    <w:tmpl w:val="B99AF62C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38AA0750"/>
    <w:multiLevelType w:val="hybridMultilevel"/>
    <w:tmpl w:val="E1AE6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4D1BD3"/>
    <w:multiLevelType w:val="hybridMultilevel"/>
    <w:tmpl w:val="49385332"/>
    <w:lvl w:ilvl="0" w:tplc="04090005">
      <w:start w:val="1"/>
      <w:numFmt w:val="bullet"/>
      <w:lvlText w:val="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3">
    <w:nsid w:val="5DA138EC"/>
    <w:multiLevelType w:val="hybridMultilevel"/>
    <w:tmpl w:val="04B259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3DDA"/>
    <w:rsid w:val="00010902"/>
    <w:rsid w:val="00016121"/>
    <w:rsid w:val="000446BD"/>
    <w:rsid w:val="000535C5"/>
    <w:rsid w:val="000F41F4"/>
    <w:rsid w:val="00113DDA"/>
    <w:rsid w:val="001361C2"/>
    <w:rsid w:val="00145584"/>
    <w:rsid w:val="00194B12"/>
    <w:rsid w:val="001A39D5"/>
    <w:rsid w:val="001B406B"/>
    <w:rsid w:val="001C02F7"/>
    <w:rsid w:val="001C259F"/>
    <w:rsid w:val="001E5195"/>
    <w:rsid w:val="00235A78"/>
    <w:rsid w:val="00280D40"/>
    <w:rsid w:val="00283412"/>
    <w:rsid w:val="002A5702"/>
    <w:rsid w:val="002F17E3"/>
    <w:rsid w:val="003042EC"/>
    <w:rsid w:val="0030535F"/>
    <w:rsid w:val="00335CCC"/>
    <w:rsid w:val="00346E51"/>
    <w:rsid w:val="00354914"/>
    <w:rsid w:val="003730EF"/>
    <w:rsid w:val="003875A0"/>
    <w:rsid w:val="003B067E"/>
    <w:rsid w:val="003C2C5B"/>
    <w:rsid w:val="003E63E7"/>
    <w:rsid w:val="003F53D3"/>
    <w:rsid w:val="00400E1C"/>
    <w:rsid w:val="0041538A"/>
    <w:rsid w:val="00422B5A"/>
    <w:rsid w:val="0043286F"/>
    <w:rsid w:val="00456B91"/>
    <w:rsid w:val="004B5F02"/>
    <w:rsid w:val="004D1317"/>
    <w:rsid w:val="00520487"/>
    <w:rsid w:val="00557AE2"/>
    <w:rsid w:val="00573977"/>
    <w:rsid w:val="00582D52"/>
    <w:rsid w:val="005927BF"/>
    <w:rsid w:val="005B1D28"/>
    <w:rsid w:val="005B6D7E"/>
    <w:rsid w:val="005C4E74"/>
    <w:rsid w:val="00663342"/>
    <w:rsid w:val="00676324"/>
    <w:rsid w:val="0068344E"/>
    <w:rsid w:val="00701E21"/>
    <w:rsid w:val="0078173C"/>
    <w:rsid w:val="007E284F"/>
    <w:rsid w:val="007E7C55"/>
    <w:rsid w:val="00807BA1"/>
    <w:rsid w:val="008351D8"/>
    <w:rsid w:val="0084767B"/>
    <w:rsid w:val="008D1AF9"/>
    <w:rsid w:val="008D6124"/>
    <w:rsid w:val="0091191B"/>
    <w:rsid w:val="0096422D"/>
    <w:rsid w:val="009B64E0"/>
    <w:rsid w:val="009D00F8"/>
    <w:rsid w:val="00A6338C"/>
    <w:rsid w:val="00A70C99"/>
    <w:rsid w:val="00A90EC3"/>
    <w:rsid w:val="00AA01C5"/>
    <w:rsid w:val="00AB1DC5"/>
    <w:rsid w:val="00B851A4"/>
    <w:rsid w:val="00B94E4A"/>
    <w:rsid w:val="00BD2231"/>
    <w:rsid w:val="00BD2560"/>
    <w:rsid w:val="00C079BA"/>
    <w:rsid w:val="00C26BBD"/>
    <w:rsid w:val="00C918BE"/>
    <w:rsid w:val="00CC0C6F"/>
    <w:rsid w:val="00CC2B72"/>
    <w:rsid w:val="00CC5D2B"/>
    <w:rsid w:val="00CD0A9F"/>
    <w:rsid w:val="00CD11BA"/>
    <w:rsid w:val="00CF3953"/>
    <w:rsid w:val="00D5559F"/>
    <w:rsid w:val="00DA64A2"/>
    <w:rsid w:val="00DD5F71"/>
    <w:rsid w:val="00DD6908"/>
    <w:rsid w:val="00DE58BD"/>
    <w:rsid w:val="00DE62B9"/>
    <w:rsid w:val="00E52522"/>
    <w:rsid w:val="00E57068"/>
    <w:rsid w:val="00E64CE8"/>
    <w:rsid w:val="00EA7E03"/>
    <w:rsid w:val="00EB14D9"/>
    <w:rsid w:val="00EE0A3B"/>
    <w:rsid w:val="00EE214B"/>
    <w:rsid w:val="00F0312F"/>
    <w:rsid w:val="00F1627A"/>
    <w:rsid w:val="00F304D9"/>
    <w:rsid w:val="00FA2336"/>
    <w:rsid w:val="00FA48A0"/>
    <w:rsid w:val="00FD0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70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94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4E4A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94E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94E4A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4E4A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4E4A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4E4A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94E4A"/>
    <w:rPr>
      <w:rFonts w:ascii="Calibri Light" w:eastAsia="宋体" w:hAnsi="Calibri Light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99"/>
    <w:qFormat/>
    <w:rsid w:val="004D13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574</TotalTime>
  <Pages>11</Pages>
  <Words>769</Words>
  <Characters>4387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joebin</cp:lastModifiedBy>
  <cp:revision>95</cp:revision>
  <dcterms:created xsi:type="dcterms:W3CDTF">2013-03-12T00:45:00Z</dcterms:created>
  <dcterms:modified xsi:type="dcterms:W3CDTF">2013-03-16T07:39:00Z</dcterms:modified>
</cp:coreProperties>
</file>